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D9C" w:rsidP="007967F4" w:rsidRDefault="007967F4" w14:paraId="37CDBE21" w14:textId="77777777">
      <w:pPr>
        <w:pStyle w:val="BpSTitle"/>
      </w:pPr>
      <w:r>
        <w:t>13210</w:t>
      </w:r>
    </w:p>
    <w:p w:rsidR="00C5002D" w:rsidP="00C5002D" w:rsidRDefault="00C5002D" w14:paraId="6B03D63F" w14:textId="77777777">
      <w:pPr>
        <w:pStyle w:val="BpSTitle"/>
      </w:pPr>
      <w:r>
        <w:t>South-Central Interior Mesophytic Forest</w:t>
      </w:r>
    </w:p>
    <w:p w:rsidR="00C5002D" w:rsidP="00C5002D" w:rsidRDefault="00C5002D" w14:paraId="0D3F1C10" w14:textId="77777777">
      <w:r>
        <w:t xmlns:w="http://schemas.openxmlformats.org/wordprocessingml/2006/main">BpS Model/Description Version: Aug. 2020</w:t>
      </w:r>
      <w:r>
        <w:tab/>
      </w:r>
      <w:r>
        <w:tab/>
      </w:r>
      <w:r>
        <w:tab/>
      </w:r>
      <w:r>
        <w:tab/>
      </w:r>
      <w:r>
        <w:tab/>
      </w:r>
      <w:r>
        <w:tab/>
      </w:r>
      <w:r>
        <w:tab/>
      </w:r>
    </w:p>
    <w:p w:rsidR="00C5002D" w:rsidP="00C5002D" w:rsidRDefault="003E609C" w14:paraId="492437F3" w14:textId="3481C4AF">
      <w:r>
        <w:tab/>
      </w:r>
      <w:r>
        <w:tab/>
      </w:r>
      <w:r>
        <w:tab/>
      </w:r>
      <w:r>
        <w:tab/>
      </w:r>
      <w:r>
        <w:tab/>
      </w:r>
      <w:r>
        <w:tab/>
      </w:r>
      <w:r>
        <w:tab/>
      </w:r>
      <w:r>
        <w:tab/>
      </w:r>
      <w:r>
        <w:tab/>
      </w:r>
      <w:r>
        <w:tab/>
        <w:t>Update: 3/28/2018</w:t>
      </w:r>
    </w:p>
    <w:p w:rsidR="003E609C" w:rsidP="00C5002D" w:rsidRDefault="003E609C" w14:paraId="71632F2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44"/>
        <w:gridCol w:w="2352"/>
        <w:gridCol w:w="1392"/>
        <w:gridCol w:w="852"/>
      </w:tblGrid>
      <w:tr w:rsidRPr="00C5002D" w:rsidR="00C5002D" w:rsidTr="00C5002D" w14:paraId="4204042B" w14:textId="77777777">
        <w:tc>
          <w:tcPr>
            <w:tcW w:w="1944" w:type="dxa"/>
            <w:tcBorders>
              <w:top w:val="single" w:color="auto" w:sz="2" w:space="0"/>
              <w:left w:val="single" w:color="auto" w:sz="12" w:space="0"/>
              <w:bottom w:val="single" w:color="000000" w:sz="12" w:space="0"/>
            </w:tcBorders>
            <w:shd w:val="clear" w:color="auto" w:fill="auto"/>
          </w:tcPr>
          <w:p w:rsidRPr="00C5002D" w:rsidR="00C5002D" w:rsidP="00DC4AE2" w:rsidRDefault="00C5002D" w14:paraId="0D835094" w14:textId="77777777">
            <w:pPr>
              <w:rPr>
                <w:b/>
                <w:bCs/>
              </w:rPr>
            </w:pPr>
            <w:bookmarkStart w:name="_GoBack" w:id="0"/>
            <w:bookmarkEnd w:id="0"/>
            <w:r w:rsidRPr="00C5002D">
              <w:rPr>
                <w:b/>
                <w:bCs/>
              </w:rPr>
              <w:t>Modelers</w:t>
            </w:r>
          </w:p>
        </w:tc>
        <w:tc>
          <w:tcPr>
            <w:tcW w:w="2352" w:type="dxa"/>
            <w:tcBorders>
              <w:top w:val="single" w:color="auto" w:sz="2" w:space="0"/>
              <w:bottom w:val="single" w:color="000000" w:sz="12" w:space="0"/>
              <w:right w:val="single" w:color="000000" w:sz="12" w:space="0"/>
            </w:tcBorders>
            <w:shd w:val="clear" w:color="auto" w:fill="auto"/>
          </w:tcPr>
          <w:p w:rsidRPr="00C5002D" w:rsidR="00C5002D" w:rsidP="00DC4AE2" w:rsidRDefault="00C5002D" w14:paraId="01B6F571"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C5002D" w:rsidR="00C5002D" w:rsidP="00DC4AE2" w:rsidRDefault="00C5002D" w14:paraId="62F2A1F4" w14:textId="77777777">
            <w:pPr>
              <w:rPr>
                <w:b/>
                <w:bCs/>
              </w:rPr>
            </w:pPr>
            <w:r w:rsidRPr="00C5002D">
              <w:rPr>
                <w:b/>
                <w:bCs/>
              </w:rPr>
              <w:t>Reviewers</w:t>
            </w:r>
          </w:p>
        </w:tc>
        <w:tc>
          <w:tcPr>
            <w:tcW w:w="852" w:type="dxa"/>
            <w:tcBorders>
              <w:top w:val="single" w:color="auto" w:sz="2" w:space="0"/>
              <w:bottom w:val="single" w:color="000000" w:sz="12" w:space="0"/>
            </w:tcBorders>
            <w:shd w:val="clear" w:color="auto" w:fill="auto"/>
          </w:tcPr>
          <w:p w:rsidRPr="00C5002D" w:rsidR="00C5002D" w:rsidP="00DC4AE2" w:rsidRDefault="00C5002D" w14:paraId="113BE670" w14:textId="77777777">
            <w:pPr>
              <w:rPr>
                <w:b/>
                <w:bCs/>
              </w:rPr>
            </w:pPr>
          </w:p>
        </w:tc>
      </w:tr>
      <w:tr w:rsidRPr="00C5002D" w:rsidR="00C5002D" w:rsidTr="00C5002D" w14:paraId="65274D5F" w14:textId="77777777">
        <w:tc>
          <w:tcPr>
            <w:tcW w:w="1944" w:type="dxa"/>
            <w:tcBorders>
              <w:top w:val="single" w:color="000000" w:sz="12" w:space="0"/>
              <w:left w:val="single" w:color="auto" w:sz="12" w:space="0"/>
            </w:tcBorders>
            <w:shd w:val="clear" w:color="auto" w:fill="auto"/>
          </w:tcPr>
          <w:p w:rsidRPr="00C5002D" w:rsidR="00C5002D" w:rsidP="00DC4AE2" w:rsidRDefault="00C5002D" w14:paraId="2F20C947" w14:textId="77777777">
            <w:pPr>
              <w:rPr>
                <w:bCs/>
              </w:rPr>
            </w:pPr>
            <w:r w:rsidRPr="00C5002D">
              <w:rPr>
                <w:bCs/>
              </w:rPr>
              <w:t>Jeff Sole</w:t>
            </w:r>
          </w:p>
        </w:tc>
        <w:tc>
          <w:tcPr>
            <w:tcW w:w="2352" w:type="dxa"/>
            <w:tcBorders>
              <w:top w:val="single" w:color="000000" w:sz="12" w:space="0"/>
              <w:right w:val="single" w:color="000000" w:sz="12" w:space="0"/>
            </w:tcBorders>
            <w:shd w:val="clear" w:color="auto" w:fill="auto"/>
          </w:tcPr>
          <w:p w:rsidRPr="00C5002D" w:rsidR="00C5002D" w:rsidP="00DC4AE2" w:rsidRDefault="00C5002D" w14:paraId="17D6729A" w14:textId="77777777">
            <w:r w:rsidRPr="00C5002D">
              <w:t>jsole@tnc.org</w:t>
            </w:r>
          </w:p>
        </w:tc>
        <w:tc>
          <w:tcPr>
            <w:tcW w:w="1392" w:type="dxa"/>
            <w:tcBorders>
              <w:top w:val="single" w:color="000000" w:sz="12" w:space="0"/>
              <w:left w:val="single" w:color="000000" w:sz="12" w:space="0"/>
            </w:tcBorders>
            <w:shd w:val="clear" w:color="auto" w:fill="auto"/>
          </w:tcPr>
          <w:p w:rsidRPr="00C5002D" w:rsidR="00C5002D" w:rsidP="00DC4AE2" w:rsidRDefault="00C5002D" w14:paraId="18F72E34" w14:textId="77777777">
            <w:r w:rsidRPr="00C5002D">
              <w:t>None</w:t>
            </w:r>
          </w:p>
        </w:tc>
        <w:tc>
          <w:tcPr>
            <w:tcW w:w="852" w:type="dxa"/>
            <w:tcBorders>
              <w:top w:val="single" w:color="000000" w:sz="12" w:space="0"/>
            </w:tcBorders>
            <w:shd w:val="clear" w:color="auto" w:fill="auto"/>
          </w:tcPr>
          <w:p w:rsidRPr="00C5002D" w:rsidR="00C5002D" w:rsidP="00DC4AE2" w:rsidRDefault="00C5002D" w14:paraId="5DB43377" w14:textId="77777777">
            <w:r w:rsidRPr="00C5002D">
              <w:t>None</w:t>
            </w:r>
          </w:p>
        </w:tc>
      </w:tr>
      <w:tr w:rsidRPr="00C5002D" w:rsidR="00C5002D" w:rsidTr="00C5002D" w14:paraId="14D58393" w14:textId="77777777">
        <w:tc>
          <w:tcPr>
            <w:tcW w:w="1944" w:type="dxa"/>
            <w:tcBorders>
              <w:left w:val="single" w:color="auto" w:sz="12" w:space="0"/>
            </w:tcBorders>
            <w:shd w:val="clear" w:color="auto" w:fill="auto"/>
          </w:tcPr>
          <w:p w:rsidRPr="00C5002D" w:rsidR="00C5002D" w:rsidP="00DC4AE2" w:rsidRDefault="00C5002D" w14:paraId="2FD019FE" w14:textId="77777777">
            <w:pPr>
              <w:rPr>
                <w:bCs/>
              </w:rPr>
            </w:pPr>
            <w:r w:rsidRPr="00C5002D">
              <w:rPr>
                <w:bCs/>
              </w:rPr>
              <w:t>Rick Olson</w:t>
            </w:r>
          </w:p>
        </w:tc>
        <w:tc>
          <w:tcPr>
            <w:tcW w:w="2352" w:type="dxa"/>
            <w:tcBorders>
              <w:right w:val="single" w:color="000000" w:sz="12" w:space="0"/>
            </w:tcBorders>
            <w:shd w:val="clear" w:color="auto" w:fill="auto"/>
          </w:tcPr>
          <w:p w:rsidRPr="00C5002D" w:rsidR="00C5002D" w:rsidP="00DC4AE2" w:rsidRDefault="00C5002D" w14:paraId="5D81EF00" w14:textId="77777777">
            <w:r w:rsidRPr="00C5002D">
              <w:t>rick_olson@nps.gov</w:t>
            </w:r>
          </w:p>
        </w:tc>
        <w:tc>
          <w:tcPr>
            <w:tcW w:w="1392" w:type="dxa"/>
            <w:tcBorders>
              <w:left w:val="single" w:color="000000" w:sz="12" w:space="0"/>
            </w:tcBorders>
            <w:shd w:val="clear" w:color="auto" w:fill="auto"/>
          </w:tcPr>
          <w:p w:rsidRPr="00C5002D" w:rsidR="00C5002D" w:rsidP="00DC4AE2" w:rsidRDefault="00C5002D" w14:paraId="5CBAC903" w14:textId="77777777">
            <w:r w:rsidRPr="00C5002D">
              <w:t>None</w:t>
            </w:r>
          </w:p>
        </w:tc>
        <w:tc>
          <w:tcPr>
            <w:tcW w:w="852" w:type="dxa"/>
            <w:shd w:val="clear" w:color="auto" w:fill="auto"/>
          </w:tcPr>
          <w:p w:rsidRPr="00C5002D" w:rsidR="00C5002D" w:rsidP="00DC4AE2" w:rsidRDefault="00C5002D" w14:paraId="04BE5528" w14:textId="77777777">
            <w:r w:rsidRPr="00C5002D">
              <w:t>None</w:t>
            </w:r>
          </w:p>
        </w:tc>
      </w:tr>
      <w:tr w:rsidRPr="00C5002D" w:rsidR="00C5002D" w:rsidTr="00C5002D" w14:paraId="2A1CAF22" w14:textId="77777777">
        <w:tc>
          <w:tcPr>
            <w:tcW w:w="1944" w:type="dxa"/>
            <w:tcBorders>
              <w:left w:val="single" w:color="auto" w:sz="12" w:space="0"/>
              <w:bottom w:val="single" w:color="auto" w:sz="2" w:space="0"/>
            </w:tcBorders>
            <w:shd w:val="clear" w:color="auto" w:fill="auto"/>
          </w:tcPr>
          <w:p w:rsidRPr="00C5002D" w:rsidR="00C5002D" w:rsidP="00DC4AE2" w:rsidRDefault="00C5002D" w14:paraId="5E25600A" w14:textId="77777777">
            <w:pPr>
              <w:rPr>
                <w:bCs/>
              </w:rPr>
            </w:pPr>
            <w:r w:rsidRPr="00C5002D">
              <w:rPr>
                <w:bCs/>
              </w:rPr>
              <w:t xml:space="preserve">Chris </w:t>
            </w:r>
            <w:proofErr w:type="spellStart"/>
            <w:r w:rsidRPr="00C5002D">
              <w:rPr>
                <w:bCs/>
              </w:rPr>
              <w:t>Bullington</w:t>
            </w:r>
            <w:proofErr w:type="spellEnd"/>
          </w:p>
        </w:tc>
        <w:tc>
          <w:tcPr>
            <w:tcW w:w="2352" w:type="dxa"/>
            <w:tcBorders>
              <w:right w:val="single" w:color="000000" w:sz="12" w:space="0"/>
            </w:tcBorders>
            <w:shd w:val="clear" w:color="auto" w:fill="auto"/>
          </w:tcPr>
          <w:p w:rsidRPr="00C5002D" w:rsidR="00C5002D" w:rsidP="00DC4AE2" w:rsidRDefault="00C5002D" w14:paraId="5AE23DF7" w14:textId="77777777">
            <w:r w:rsidRPr="00C5002D">
              <w:t>cbullington@tnc.org</w:t>
            </w:r>
          </w:p>
        </w:tc>
        <w:tc>
          <w:tcPr>
            <w:tcW w:w="1392" w:type="dxa"/>
            <w:tcBorders>
              <w:left w:val="single" w:color="000000" w:sz="12" w:space="0"/>
              <w:bottom w:val="single" w:color="auto" w:sz="2" w:space="0"/>
            </w:tcBorders>
            <w:shd w:val="clear" w:color="auto" w:fill="auto"/>
          </w:tcPr>
          <w:p w:rsidRPr="00C5002D" w:rsidR="00C5002D" w:rsidP="00DC4AE2" w:rsidRDefault="00C5002D" w14:paraId="347020DF" w14:textId="77777777">
            <w:r w:rsidRPr="00C5002D">
              <w:t>None</w:t>
            </w:r>
          </w:p>
        </w:tc>
        <w:tc>
          <w:tcPr>
            <w:tcW w:w="852" w:type="dxa"/>
            <w:shd w:val="clear" w:color="auto" w:fill="auto"/>
          </w:tcPr>
          <w:p w:rsidRPr="00C5002D" w:rsidR="00C5002D" w:rsidP="00DC4AE2" w:rsidRDefault="00C5002D" w14:paraId="4CA9D351" w14:textId="77777777">
            <w:r w:rsidRPr="00C5002D">
              <w:t>None</w:t>
            </w:r>
          </w:p>
        </w:tc>
      </w:tr>
    </w:tbl>
    <w:p w:rsidR="00C5002D" w:rsidP="00C5002D" w:rsidRDefault="00C5002D" w14:paraId="297763A0" w14:textId="77777777"/>
    <w:p w:rsidR="00C5002D" w:rsidP="00C5002D" w:rsidRDefault="00C5002D" w14:paraId="6435B469" w14:textId="77777777">
      <w:pPr>
        <w:pStyle w:val="InfoPara"/>
      </w:pPr>
      <w:r>
        <w:t>Vegetation Type</w:t>
      </w:r>
    </w:p>
    <w:p w:rsidR="00C5002D" w:rsidP="00C5002D" w:rsidRDefault="00C5002D" w14:paraId="7B56FE53" w14:textId="77777777">
      <w:r>
        <w:t>Forest and Woodland</w:t>
      </w:r>
    </w:p>
    <w:p w:rsidR="00C5002D" w:rsidP="00C5002D" w:rsidRDefault="00C5002D" w14:paraId="5367C2B8" w14:textId="77777777">
      <w:pPr>
        <w:pStyle w:val="InfoPara"/>
      </w:pPr>
      <w:r>
        <w:t>Map Zones</w:t>
      </w:r>
    </w:p>
    <w:p w:rsidR="007967F4" w:rsidP="007967F4" w:rsidRDefault="00AA0C00" w14:paraId="4EA5DD64" w14:textId="64CA2433">
      <w:r>
        <w:t xml:space="preserve">47, 48, </w:t>
      </w:r>
      <w:r w:rsidR="007967F4">
        <w:t>53</w:t>
      </w:r>
      <w:r w:rsidR="004313F1">
        <w:t>, 57</w:t>
      </w:r>
    </w:p>
    <w:p w:rsidR="00C5002D" w:rsidP="00C5002D" w:rsidRDefault="00C5002D" w14:paraId="4C2B2948" w14:textId="77777777">
      <w:pPr>
        <w:pStyle w:val="InfoPara"/>
      </w:pPr>
      <w:r>
        <w:t>Geographic Range</w:t>
      </w:r>
    </w:p>
    <w:p w:rsidR="00C5002D" w:rsidP="00C5002D" w:rsidRDefault="00C5002D" w14:paraId="2EDB94D6" w14:textId="77777777">
      <w:r>
        <w:t>The Interior-mesophytic forest system is found on the non-coastal plain portion of the Western Mesophytic Forest Region, extending north into unglaciated portions of the Beech-Maple Forest Region, of Braun (1950). There is much variability in different examples of this system across its range, with the composition of some occurrences in the escarpment of the Cumberland Plateau approaching that of examples of Southern and Central Appalachian Cove Forest (CES202.373). In limited areas of the region, some stands may contain hemlock (</w:t>
      </w:r>
      <w:proofErr w:type="spellStart"/>
      <w:r w:rsidRPr="003E609C">
        <w:rPr>
          <w:i/>
        </w:rPr>
        <w:t>Tsuga</w:t>
      </w:r>
      <w:proofErr w:type="spellEnd"/>
      <w:r w:rsidRPr="003E609C">
        <w:rPr>
          <w:i/>
        </w:rPr>
        <w:t xml:space="preserve"> canadensis</w:t>
      </w:r>
      <w:r>
        <w:t>). These are noteworthy on a local basis, as the tree is less well distributed in the range of this system than it is in corresponding environments at higher elevation in the Appalachians or to the north.</w:t>
      </w:r>
    </w:p>
    <w:p w:rsidR="00C5002D" w:rsidP="00C5002D" w:rsidRDefault="00C5002D" w14:paraId="38E99BE0" w14:textId="77777777">
      <w:pPr>
        <w:pStyle w:val="InfoPara"/>
      </w:pPr>
      <w:r>
        <w:t>Biophysical Site Description</w:t>
      </w:r>
    </w:p>
    <w:p w:rsidR="00C5002D" w:rsidP="00C5002D" w:rsidRDefault="00C5002D" w14:paraId="750DBACF" w14:textId="77777777">
      <w:r>
        <w:t xml:space="preserve">These high-diversity, predominately deciduous forests occur on deep and enriched soils (in some cases due to, or enhanced by, the presence of limestone or related base-rich geology), in non-montane settings and usually in somewhat protected landscape positions such as coves or lower slopes. This system is found in southern Ridge and Valley and portions of the Interior Low Plateau where it is located entirely south of the glacial boundary. Dominant species include </w:t>
      </w:r>
      <w:r w:rsidRPr="003E609C">
        <w:rPr>
          <w:i/>
        </w:rPr>
        <w:t xml:space="preserve">Acer </w:t>
      </w:r>
      <w:proofErr w:type="spellStart"/>
      <w:r w:rsidRPr="003E609C">
        <w:rPr>
          <w:i/>
        </w:rPr>
        <w:t>saccharum</w:t>
      </w:r>
      <w:proofErr w:type="spellEnd"/>
      <w:r w:rsidRPr="003E609C">
        <w:rPr>
          <w:i/>
        </w:rPr>
        <w:t xml:space="preserve">, Fagus </w:t>
      </w:r>
      <w:proofErr w:type="spellStart"/>
      <w:r w:rsidRPr="003E609C">
        <w:rPr>
          <w:i/>
        </w:rPr>
        <w:t>grandifolia</w:t>
      </w:r>
      <w:proofErr w:type="spellEnd"/>
      <w:r w:rsidRPr="003E609C">
        <w:rPr>
          <w:i/>
        </w:rPr>
        <w:t xml:space="preserve">, Liriodendron </w:t>
      </w:r>
      <w:proofErr w:type="spellStart"/>
      <w:r w:rsidRPr="003E609C">
        <w:rPr>
          <w:i/>
        </w:rPr>
        <w:t>tulipifera</w:t>
      </w:r>
      <w:proofErr w:type="spellEnd"/>
      <w:r w:rsidRPr="003E609C">
        <w:rPr>
          <w:i/>
        </w:rPr>
        <w:t xml:space="preserve">, </w:t>
      </w:r>
      <w:proofErr w:type="spellStart"/>
      <w:r w:rsidRPr="003E609C">
        <w:rPr>
          <w:i/>
        </w:rPr>
        <w:t>Aesculus</w:t>
      </w:r>
      <w:proofErr w:type="spellEnd"/>
      <w:r w:rsidRPr="003E609C">
        <w:rPr>
          <w:i/>
        </w:rPr>
        <w:t xml:space="preserve"> </w:t>
      </w:r>
      <w:proofErr w:type="spellStart"/>
      <w:r w:rsidRPr="003E609C">
        <w:rPr>
          <w:i/>
        </w:rPr>
        <w:t>glabra</w:t>
      </w:r>
      <w:proofErr w:type="spellEnd"/>
      <w:r w:rsidRPr="003E609C">
        <w:rPr>
          <w:i/>
        </w:rPr>
        <w:t xml:space="preserve">, Quercus </w:t>
      </w:r>
      <w:proofErr w:type="spellStart"/>
      <w:r w:rsidRPr="003E609C">
        <w:rPr>
          <w:i/>
        </w:rPr>
        <w:t>rubra</w:t>
      </w:r>
      <w:proofErr w:type="spellEnd"/>
      <w:r w:rsidRPr="003E609C">
        <w:rPr>
          <w:i/>
        </w:rPr>
        <w:t xml:space="preserve">, Acer </w:t>
      </w:r>
      <w:proofErr w:type="spellStart"/>
      <w:r w:rsidRPr="003E609C">
        <w:rPr>
          <w:i/>
        </w:rPr>
        <w:t>negundo</w:t>
      </w:r>
      <w:proofErr w:type="spellEnd"/>
      <w:r w:rsidRPr="003E609C">
        <w:rPr>
          <w:i/>
        </w:rPr>
        <w:t>,</w:t>
      </w:r>
      <w:r>
        <w:t xml:space="preserve"> and </w:t>
      </w:r>
      <w:r w:rsidRPr="003E609C">
        <w:rPr>
          <w:i/>
        </w:rPr>
        <w:t xml:space="preserve">Juglans </w:t>
      </w:r>
      <w:proofErr w:type="spellStart"/>
      <w:r w:rsidRPr="003E609C">
        <w:rPr>
          <w:i/>
        </w:rPr>
        <w:t>nigra</w:t>
      </w:r>
      <w:proofErr w:type="spellEnd"/>
      <w:r w:rsidRPr="003E609C">
        <w:rPr>
          <w:i/>
        </w:rPr>
        <w:t xml:space="preserve">. </w:t>
      </w:r>
      <w:proofErr w:type="spellStart"/>
      <w:r w:rsidRPr="003E609C">
        <w:rPr>
          <w:i/>
        </w:rPr>
        <w:t>Tsuga</w:t>
      </w:r>
      <w:proofErr w:type="spellEnd"/>
      <w:r w:rsidRPr="003E609C">
        <w:rPr>
          <w:i/>
        </w:rPr>
        <w:t xml:space="preserve"> canadensis</w:t>
      </w:r>
      <w:r>
        <w:t xml:space="preserve"> may be a component of some stands. Trees may grow very large in undisturbed areas. The herb layer is very rich, often with abundant spring ephemerals.</w:t>
      </w:r>
    </w:p>
    <w:p w:rsidR="00C5002D" w:rsidP="00C5002D" w:rsidRDefault="00C5002D" w14:paraId="2AC4A09F" w14:textId="77777777">
      <w:pPr>
        <w:pStyle w:val="InfoPara"/>
      </w:pPr>
      <w:r>
        <w:t>Vegetation Description</w:t>
      </w:r>
    </w:p>
    <w:p w:rsidR="00C5002D" w:rsidP="00C5002D" w:rsidRDefault="00C5002D" w14:paraId="5452AC55" w14:textId="77777777">
      <w:r>
        <w:t>A diverse closed-canopy forest with dominant species including: beech (</w:t>
      </w:r>
      <w:r w:rsidRPr="003E609C">
        <w:rPr>
          <w:i/>
        </w:rPr>
        <w:t xml:space="preserve">Fagus </w:t>
      </w:r>
      <w:proofErr w:type="spellStart"/>
      <w:r w:rsidRPr="003E609C">
        <w:rPr>
          <w:i/>
        </w:rPr>
        <w:t>grandifolia</w:t>
      </w:r>
      <w:proofErr w:type="spellEnd"/>
      <w:r>
        <w:t>), tulip-poplar (</w:t>
      </w:r>
      <w:r w:rsidRPr="003E609C">
        <w:rPr>
          <w:i/>
        </w:rPr>
        <w:t xml:space="preserve">Liriodendron </w:t>
      </w:r>
      <w:proofErr w:type="spellStart"/>
      <w:r w:rsidRPr="003E609C">
        <w:rPr>
          <w:i/>
        </w:rPr>
        <w:t>tulipifera</w:t>
      </w:r>
      <w:proofErr w:type="spellEnd"/>
      <w:r>
        <w:t>), American basswood (</w:t>
      </w:r>
      <w:proofErr w:type="spellStart"/>
      <w:r w:rsidRPr="003E609C">
        <w:rPr>
          <w:i/>
        </w:rPr>
        <w:t>Tilia</w:t>
      </w:r>
      <w:proofErr w:type="spellEnd"/>
      <w:r w:rsidRPr="003E609C">
        <w:rPr>
          <w:i/>
        </w:rPr>
        <w:t xml:space="preserve"> </w:t>
      </w:r>
      <w:proofErr w:type="spellStart"/>
      <w:r w:rsidRPr="003E609C">
        <w:rPr>
          <w:i/>
        </w:rPr>
        <w:t>americana</w:t>
      </w:r>
      <w:proofErr w:type="spellEnd"/>
      <w:r w:rsidRPr="003E609C">
        <w:rPr>
          <w:i/>
        </w:rPr>
        <w:t xml:space="preserve"> </w:t>
      </w:r>
      <w:r>
        <w:t>var.</w:t>
      </w:r>
      <w:r w:rsidRPr="003E609C">
        <w:rPr>
          <w:i/>
        </w:rPr>
        <w:t xml:space="preserve"> </w:t>
      </w:r>
      <w:proofErr w:type="spellStart"/>
      <w:r w:rsidRPr="003E609C">
        <w:rPr>
          <w:i/>
        </w:rPr>
        <w:t>heterophylla</w:t>
      </w:r>
      <w:proofErr w:type="spellEnd"/>
      <w:r>
        <w:t>), sugar maple (</w:t>
      </w:r>
      <w:r w:rsidRPr="003E609C">
        <w:rPr>
          <w:i/>
        </w:rPr>
        <w:t xml:space="preserve">Acer </w:t>
      </w:r>
      <w:proofErr w:type="spellStart"/>
      <w:r w:rsidRPr="003E609C">
        <w:rPr>
          <w:i/>
        </w:rPr>
        <w:t>saccharum</w:t>
      </w:r>
      <w:proofErr w:type="spellEnd"/>
      <w:r>
        <w:t>), yellow buckeye (</w:t>
      </w:r>
      <w:proofErr w:type="spellStart"/>
      <w:r w:rsidRPr="003E609C">
        <w:rPr>
          <w:i/>
        </w:rPr>
        <w:t>Aesculus</w:t>
      </w:r>
      <w:proofErr w:type="spellEnd"/>
      <w:r w:rsidRPr="003E609C">
        <w:rPr>
          <w:i/>
        </w:rPr>
        <w:t xml:space="preserve"> flava</w:t>
      </w:r>
      <w:r>
        <w:t xml:space="preserve">), </w:t>
      </w:r>
      <w:r w:rsidRPr="003E609C">
        <w:rPr>
          <w:i/>
        </w:rPr>
        <w:t xml:space="preserve">Magnolia </w:t>
      </w:r>
      <w:proofErr w:type="spellStart"/>
      <w:r w:rsidRPr="003E609C">
        <w:rPr>
          <w:i/>
        </w:rPr>
        <w:t>acuminata</w:t>
      </w:r>
      <w:proofErr w:type="spellEnd"/>
      <w:r>
        <w:t xml:space="preserve">, and </w:t>
      </w:r>
      <w:r w:rsidRPr="003E609C">
        <w:rPr>
          <w:i/>
        </w:rPr>
        <w:t xml:space="preserve">Juglans </w:t>
      </w:r>
      <w:proofErr w:type="spellStart"/>
      <w:r w:rsidRPr="003E609C">
        <w:rPr>
          <w:i/>
        </w:rPr>
        <w:t>nigra</w:t>
      </w:r>
      <w:proofErr w:type="spellEnd"/>
      <w:r>
        <w:t>, red oak (</w:t>
      </w:r>
      <w:r w:rsidRPr="003E609C">
        <w:rPr>
          <w:i/>
        </w:rPr>
        <w:t xml:space="preserve">Quercus </w:t>
      </w:r>
      <w:proofErr w:type="spellStart"/>
      <w:r w:rsidRPr="003E609C">
        <w:rPr>
          <w:i/>
        </w:rPr>
        <w:t>rubra</w:t>
      </w:r>
      <w:proofErr w:type="spellEnd"/>
      <w:r>
        <w:t>), white oak (</w:t>
      </w:r>
      <w:r w:rsidRPr="003E609C">
        <w:rPr>
          <w:i/>
        </w:rPr>
        <w:t>Q. alba</w:t>
      </w:r>
      <w:r>
        <w:t>) and formerly American chestnut (</w:t>
      </w:r>
      <w:proofErr w:type="spellStart"/>
      <w:r w:rsidRPr="003E609C">
        <w:rPr>
          <w:i/>
        </w:rPr>
        <w:t>Castanea</w:t>
      </w:r>
      <w:proofErr w:type="spellEnd"/>
      <w:r w:rsidRPr="003E609C">
        <w:rPr>
          <w:i/>
        </w:rPr>
        <w:t xml:space="preserve"> dentata</w:t>
      </w:r>
      <w:r>
        <w:t>) (Braun 1950</w:t>
      </w:r>
      <w:r w:rsidR="0097772F">
        <w:t>,</w:t>
      </w:r>
      <w:r>
        <w:t xml:space="preserve"> Muller 1982). The oak component tends to grade from white oaks in the southern areas to red and black oaks in the northern geographic range of this forest type. </w:t>
      </w:r>
      <w:proofErr w:type="spellStart"/>
      <w:r w:rsidRPr="003E609C">
        <w:rPr>
          <w:i/>
        </w:rPr>
        <w:t>Tsuga</w:t>
      </w:r>
      <w:proofErr w:type="spellEnd"/>
      <w:r w:rsidRPr="003E609C">
        <w:rPr>
          <w:i/>
        </w:rPr>
        <w:t xml:space="preserve"> canadensis</w:t>
      </w:r>
      <w:r>
        <w:t xml:space="preserve"> may be a minor component of some stands. Trees may grow very large in undisturbed areas. In the northern areas, both white (</w:t>
      </w:r>
      <w:proofErr w:type="spellStart"/>
      <w:r w:rsidRPr="003E609C">
        <w:rPr>
          <w:i/>
        </w:rPr>
        <w:t>Fraxinus</w:t>
      </w:r>
      <w:proofErr w:type="spellEnd"/>
      <w:r w:rsidRPr="003E609C">
        <w:rPr>
          <w:i/>
        </w:rPr>
        <w:t xml:space="preserve"> </w:t>
      </w:r>
      <w:proofErr w:type="spellStart"/>
      <w:r w:rsidRPr="003E609C">
        <w:rPr>
          <w:i/>
        </w:rPr>
        <w:t>americana</w:t>
      </w:r>
      <w:proofErr w:type="spellEnd"/>
      <w:r>
        <w:t>) and green ash (</w:t>
      </w:r>
      <w:proofErr w:type="spellStart"/>
      <w:r w:rsidRPr="003E609C">
        <w:rPr>
          <w:i/>
        </w:rPr>
        <w:t>Fraxinus</w:t>
      </w:r>
      <w:proofErr w:type="spellEnd"/>
      <w:r w:rsidRPr="003E609C">
        <w:rPr>
          <w:i/>
        </w:rPr>
        <w:t xml:space="preserve"> </w:t>
      </w:r>
      <w:proofErr w:type="spellStart"/>
      <w:r w:rsidRPr="003E609C">
        <w:rPr>
          <w:i/>
        </w:rPr>
        <w:t>pennsylvanica</w:t>
      </w:r>
      <w:proofErr w:type="spellEnd"/>
      <w:r>
        <w:t xml:space="preserve">) can be up to 10-15% of forest type (C. Emanuel, personal </w:t>
      </w:r>
      <w:r>
        <w:lastRenderedPageBreak/>
        <w:t>communication). This forest type developed primarily on mesic, sheltered landscapes positions (e.g</w:t>
      </w:r>
      <w:r w:rsidR="007967F4">
        <w:t>.,</w:t>
      </w:r>
      <w:r>
        <w:t xml:space="preserve"> lower slopes, coves, ravines) but also occurred on some dry-mesic slopes, where presumably fire was infrequent (Wade et al. 2000).</w:t>
      </w:r>
    </w:p>
    <w:p w:rsidR="00C5002D" w:rsidP="00C5002D" w:rsidRDefault="00C5002D" w14:paraId="02AA180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 var.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Juglans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walnut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AEGL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Aesculus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Ohio buckeye</w:t>
            </w:r>
          </w:p>
        </w:tc>
      </w:tr>
    </w:tbl>
    <w:p>
      <w:r>
        <w:rPr>
          <w:sz w:val="16"/>
        </w:rPr>
        <w:t>Species names are from the NRCS PLANTS database. Check species codes at http://plants.usda.gov.</w:t>
      </w:r>
    </w:p>
    <w:p w:rsidR="00C5002D" w:rsidP="00C5002D" w:rsidRDefault="00C5002D" w14:paraId="1F769B7C" w14:textId="77777777">
      <w:pPr>
        <w:pStyle w:val="InfoPara"/>
      </w:pPr>
      <w:r>
        <w:t>Disturbance Description</w:t>
      </w:r>
    </w:p>
    <w:p w:rsidR="00C5002D" w:rsidP="00C5002D" w:rsidRDefault="00C5002D" w14:paraId="2437ACBB" w14:textId="07541C41">
      <w:r>
        <w:t>The interior-mesophytic forest type is fire regime class III, surface fires with return intervals 50</w:t>
      </w:r>
      <w:r w:rsidR="007967F4">
        <w:t>-</w:t>
      </w:r>
      <w:r>
        <w:t xml:space="preserve">200yrs+. Mixed severity fires will occur approximately every 500yrs opening the canopy with increased mortality. This effect may also be achieved by recurrent, severe insect defoliations or droughts. Straight-line winds or microbursts may cause blow-downs on a scale of </w:t>
      </w:r>
      <w:r w:rsidR="007967F4">
        <w:t>1</w:t>
      </w:r>
      <w:r w:rsidR="003E609C">
        <w:t>-</w:t>
      </w:r>
      <w:r w:rsidR="0097772F">
        <w:t>100ac</w:t>
      </w:r>
      <w:r>
        <w:t>. Due to the mesic nature of these forests, stand replacement fires happen very infrequently. Ice storm damage is a more common disturbance than fire in this system, and yet ice storm frequency directly feeds into fuel loading at these sites. Decay is the main consumer of downed fuels in these moist settings. The oaks found within this forest type are susceptible to Gypsy Moth, but these effects are not included in this model since it is a recent invasive. Another prominent current issue is Oak Decline, but its impact on reference conditions is not known.</w:t>
      </w:r>
    </w:p>
    <w:p w:rsidR="00C5002D" w:rsidP="00C5002D" w:rsidRDefault="00C5002D" w14:paraId="06EA3CC2"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867</w:t>
            </w:r>
          </w:p>
        </w:tc>
        <w:tc>
          <w:p>
            <w:pPr>
              <w:jc w:val="center"/>
            </w:pPr>
            <w:r>
              <w:t>8</w:t>
            </w:r>
          </w:p>
        </w:tc>
        <w:tc>
          <w:p>
            <w:pPr>
              <w:jc w:val="center"/>
            </w:pPr>
            <w:r>
              <w:t/>
            </w:r>
          </w:p>
        </w:tc>
        <w:tc>
          <w:p>
            <w:pPr>
              <w:jc w:val="center"/>
            </w:pPr>
            <w:r>
              <w:t/>
            </w:r>
          </w:p>
        </w:tc>
      </w:tr>
      <w:tr>
        <w:tc>
          <w:p>
            <w:pPr>
              <w:jc w:val="center"/>
            </w:pPr>
            <w:r>
              <w:t>Moderate (Mixed)</w:t>
            </w:r>
          </w:p>
        </w:tc>
        <w:tc>
          <w:p>
            <w:pPr>
              <w:jc w:val="center"/>
            </w:pPr>
            <w:r>
              <w:t>532</w:t>
            </w:r>
          </w:p>
        </w:tc>
        <w:tc>
          <w:p>
            <w:pPr>
              <w:jc w:val="center"/>
            </w:pPr>
            <w:r>
              <w:t>13</w:t>
            </w:r>
          </w:p>
        </w:tc>
        <w:tc>
          <w:p>
            <w:pPr>
              <w:jc w:val="center"/>
            </w:pPr>
            <w:r>
              <w:t/>
            </w:r>
          </w:p>
        </w:tc>
        <w:tc>
          <w:p>
            <w:pPr>
              <w:jc w:val="center"/>
            </w:pPr>
            <w:r>
              <w:t/>
            </w:r>
          </w:p>
        </w:tc>
      </w:tr>
      <w:tr>
        <w:tc>
          <w:p>
            <w:pPr>
              <w:jc w:val="center"/>
            </w:pPr>
            <w:r>
              <w:t>Low (Surface)</w:t>
            </w:r>
          </w:p>
        </w:tc>
        <w:tc>
          <w:p>
            <w:pPr>
              <w:jc w:val="center"/>
            </w:pPr>
            <w:r>
              <w:t>86</w:t>
            </w:r>
          </w:p>
        </w:tc>
        <w:tc>
          <w:p>
            <w:pPr>
              <w:jc w:val="center"/>
            </w:pPr>
            <w:r>
              <w:t>79</w:t>
            </w:r>
          </w:p>
        </w:tc>
        <w:tc>
          <w:p>
            <w:pPr>
              <w:jc w:val="center"/>
            </w:pPr>
            <w:r>
              <w:t/>
            </w:r>
          </w:p>
        </w:tc>
        <w:tc>
          <w:p>
            <w:pPr>
              <w:jc w:val="center"/>
            </w:pPr>
            <w:r>
              <w:t/>
            </w:r>
          </w:p>
        </w:tc>
      </w:tr>
      <w:tr>
        <w:tc>
          <w:p>
            <w:pPr>
              <w:jc w:val="center"/>
            </w:pPr>
            <w:r>
              <w:t>All Fires</w:t>
            </w:r>
          </w:p>
        </w:tc>
        <w:tc>
          <w:p>
            <w:pPr>
              <w:jc w:val="center"/>
            </w:pPr>
            <w:r>
              <w:t>68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5002D" w:rsidP="00C5002D" w:rsidRDefault="00C5002D" w14:paraId="0865BED2" w14:textId="77777777">
      <w:pPr>
        <w:pStyle w:val="InfoPara"/>
      </w:pPr>
      <w:r>
        <w:t>Scale Description</w:t>
      </w:r>
    </w:p>
    <w:p w:rsidR="00C5002D" w:rsidP="00C5002D" w:rsidRDefault="00C5002D" w14:paraId="425627CD" w14:textId="77777777">
      <w:r>
        <w:t>Mixed-mesophytic forest occur more continuously on north and east</w:t>
      </w:r>
      <w:r w:rsidR="007967F4">
        <w:t xml:space="preserve"> </w:t>
      </w:r>
      <w:r>
        <w:t>facing toe slopes, and interfinger with oak-hickory on side slopes up to the northern hardwood zone and higher elevations.</w:t>
      </w:r>
    </w:p>
    <w:p w:rsidR="00C5002D" w:rsidP="00C5002D" w:rsidRDefault="00C5002D" w14:paraId="7FA8E7A2" w14:textId="77777777">
      <w:pPr>
        <w:pStyle w:val="InfoPara"/>
      </w:pPr>
      <w:r>
        <w:t>Adjacency or Identification Concerns</w:t>
      </w:r>
    </w:p>
    <w:p w:rsidR="00C5002D" w:rsidP="00C5002D" w:rsidRDefault="00C5002D" w14:paraId="0DCB350E" w14:textId="77777777">
      <w:r>
        <w:t>Mapping mixed mesophytic forests would likely focus on specific topographic positions, such as coves, valley bottoms typically v-shaped (excluding broad u-shaped floodplains), lower north and east</w:t>
      </w:r>
      <w:r w:rsidR="007967F4">
        <w:t xml:space="preserve"> </w:t>
      </w:r>
      <w:r>
        <w:t xml:space="preserve">facing slopes; sometimes west and south facing lower slopes where moisture permits; wet-mesic to mesic conditions on the landscape; rich fertile conditions/sites; shaded topographic positions (Nowacki personal communication). On side slopes, mixed mesophytic forest </w:t>
      </w:r>
      <w:proofErr w:type="spellStart"/>
      <w:r>
        <w:lastRenderedPageBreak/>
        <w:t>interbraid</w:t>
      </w:r>
      <w:proofErr w:type="spellEnd"/>
      <w:r>
        <w:t xml:space="preserve"> with oak-hickory forests, with mixed-mesophytic occurring in v-notches and coves (drainages) and oak-hickory on interfluves.</w:t>
      </w:r>
    </w:p>
    <w:p w:rsidR="00C5002D" w:rsidP="00C5002D" w:rsidRDefault="00C5002D" w14:paraId="47BF0FA9" w14:textId="77777777"/>
    <w:p w:rsidR="00C5002D" w:rsidP="00C5002D" w:rsidRDefault="00C5002D" w14:paraId="07C89B5E" w14:textId="49DD1C2A">
      <w:r>
        <w:t xml:space="preserve">Uncharacteristic types (structure/composition/etc.) that may frequently occur today in this </w:t>
      </w:r>
      <w:r w:rsidR="003E609C">
        <w:t>Biophysical Setting (</w:t>
      </w:r>
      <w:r>
        <w:t>BpS</w:t>
      </w:r>
      <w:r w:rsidR="003E609C">
        <w:t>)</w:t>
      </w:r>
      <w:r>
        <w:t xml:space="preserve"> include: non-native invasive species (plants, animals, insects, pathogens, etc.), deer herbivory (limiting species composition and structure), and perhaps rarely historical fire suppression.</w:t>
      </w:r>
    </w:p>
    <w:p w:rsidR="00C5002D" w:rsidP="00C5002D" w:rsidRDefault="00C5002D" w14:paraId="35FD17E0" w14:textId="77777777"/>
    <w:p w:rsidR="00C5002D" w:rsidP="00C5002D" w:rsidRDefault="00C5002D" w14:paraId="4989C517" w14:textId="02438918">
      <w:r>
        <w:t>This forest type grades into Northeastern Interior Dry-Mesic Oak Forest (1303)</w:t>
      </w:r>
      <w:r w:rsidR="003E609C">
        <w:t>, wh</w:t>
      </w:r>
      <w:r>
        <w:t>ere this forest type grades into northern sites when soils are sometimes drier (shallower soils, sandier parent material), and as elevation is increased.</w:t>
      </w:r>
    </w:p>
    <w:p w:rsidR="00C5002D" w:rsidP="00C5002D" w:rsidRDefault="00C5002D" w14:paraId="455ADF98" w14:textId="77777777">
      <w:pPr>
        <w:pStyle w:val="InfoPara"/>
      </w:pPr>
      <w:r>
        <w:t>Issues or Problems</w:t>
      </w:r>
    </w:p>
    <w:p w:rsidR="00C5002D" w:rsidP="00C5002D" w:rsidRDefault="00C5002D" w14:paraId="4A4094B2" w14:textId="372B490D">
      <w:r>
        <w:t xml:space="preserve">Though </w:t>
      </w:r>
      <w:proofErr w:type="spellStart"/>
      <w:r>
        <w:t>Küchler</w:t>
      </w:r>
      <w:proofErr w:type="spellEnd"/>
      <w:r>
        <w:t xml:space="preserve"> (1964) mapped and described this region as mixed-mesophytic, witness tree data (from early land surveys) and studies of old-growth forests suggest that mixed-oak forests were more abundant than mixed-mesophytic forests in many areas prior to European settlement (</w:t>
      </w:r>
      <w:proofErr w:type="spellStart"/>
      <w:r>
        <w:t>Beatley</w:t>
      </w:r>
      <w:proofErr w:type="spellEnd"/>
      <w:r>
        <w:t xml:space="preserve"> 1959</w:t>
      </w:r>
      <w:r w:rsidR="0097772F">
        <w:t>,</w:t>
      </w:r>
      <w:r>
        <w:t xml:space="preserve"> McCarthy et al. 1987</w:t>
      </w:r>
      <w:r w:rsidR="0097772F">
        <w:t>,</w:t>
      </w:r>
      <w:r>
        <w:t xml:space="preserve"> Abrams et al. 1995</w:t>
      </w:r>
      <w:r w:rsidR="0097772F">
        <w:t>,</w:t>
      </w:r>
      <w:r>
        <w:t xml:space="preserve"> Dyer 2001</w:t>
      </w:r>
      <w:r w:rsidR="0097772F">
        <w:t>,</w:t>
      </w:r>
      <w:r>
        <w:t xml:space="preserve"> McCarthy et al. 2001</w:t>
      </w:r>
      <w:r w:rsidR="0097772F">
        <w:t>,</w:t>
      </w:r>
      <w:r>
        <w:t xml:space="preserve"> </w:t>
      </w:r>
      <w:proofErr w:type="spellStart"/>
      <w:r>
        <w:t>Rentch</w:t>
      </w:r>
      <w:proofErr w:type="spellEnd"/>
      <w:r>
        <w:t xml:space="preserve"> et al. 2003). Delineating the potential boundaries of </w:t>
      </w:r>
      <w:r w:rsidR="003E609C">
        <w:t>"</w:t>
      </w:r>
      <w:r>
        <w:t>mixed-mesophytic</w:t>
      </w:r>
      <w:r w:rsidR="003E609C">
        <w:t>"</w:t>
      </w:r>
      <w:r>
        <w:t xml:space="preserve"> forest type today should recognize that this boundary is influenced by human management interactions: historic logging and high-grading, the absence of fire, deer populations (herbivory), and non-native invasive species (plants, animals, insects and disease). The result is that mesophytic species may have invaded oak-hickory-savanna habitats particular</w:t>
      </w:r>
      <w:r w:rsidR="003E609C">
        <w:t>l</w:t>
      </w:r>
      <w:r>
        <w:t>y where fire suppression has dominated.</w:t>
      </w:r>
    </w:p>
    <w:p w:rsidR="00C5002D" w:rsidP="00C5002D" w:rsidRDefault="00C5002D" w14:paraId="2A955FA2" w14:textId="77777777">
      <w:pPr>
        <w:pStyle w:val="InfoPara"/>
      </w:pPr>
      <w:r>
        <w:t>Native Uncharacteristic Conditions</w:t>
      </w:r>
    </w:p>
    <w:p w:rsidR="00C5002D" w:rsidP="00C5002D" w:rsidRDefault="00C5002D" w14:paraId="3F82A411" w14:textId="77777777">
      <w:r>
        <w:t>Tree of Heaven (</w:t>
      </w:r>
      <w:r w:rsidRPr="003E609C">
        <w:rPr>
          <w:i/>
        </w:rPr>
        <w:t xml:space="preserve">Ailanthus </w:t>
      </w:r>
      <w:proofErr w:type="spellStart"/>
      <w:r w:rsidRPr="003E609C">
        <w:rPr>
          <w:i/>
        </w:rPr>
        <w:t>altissima</w:t>
      </w:r>
      <w:proofErr w:type="spellEnd"/>
      <w:r>
        <w:t xml:space="preserve">) is a significant invader in these sites, due to its ability to persist in fairly intact canopy as well as its </w:t>
      </w:r>
      <w:proofErr w:type="gramStart"/>
      <w:r>
        <w:t>high water</w:t>
      </w:r>
      <w:proofErr w:type="gramEnd"/>
      <w:r>
        <w:t xml:space="preserve"> demand (K</w:t>
      </w:r>
      <w:r w:rsidR="0097772F">
        <w:t>.</w:t>
      </w:r>
      <w:r>
        <w:t xml:space="preserve"> Brown, personal communication).</w:t>
      </w:r>
    </w:p>
    <w:p w:rsidR="00C5002D" w:rsidP="00C5002D" w:rsidRDefault="00C5002D" w14:paraId="11DCEE54" w14:textId="77777777">
      <w:pPr>
        <w:pStyle w:val="InfoPara"/>
      </w:pPr>
      <w:r>
        <w:t>Comments</w:t>
      </w:r>
    </w:p>
    <w:p w:rsidR="00AA0C00" w:rsidP="00AA0C00" w:rsidRDefault="00AA0C00" w14:paraId="63AFD14C" w14:textId="77777777">
      <w:pPr>
        <w:rPr>
          <w:b/>
        </w:rPr>
      </w:pPr>
    </w:p>
    <w:p w:rsidR="00C5002D" w:rsidP="00C5002D" w:rsidRDefault="00D610D7" w14:paraId="3B2F3982" w14:textId="74D9268F">
      <w:pPr>
        <w:pStyle w:val="ReportSection"/>
      </w:pPr>
      <w:r>
        <w:t>S</w:t>
      </w:r>
      <w:r w:rsidR="00C5002D">
        <w:t>uccession Classes</w:t>
      </w:r>
    </w:p>
    <w:p w:rsidR="00C5002D" w:rsidP="00C5002D" w:rsidRDefault="00C5002D" w14:paraId="1DBDF65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5002D" w:rsidP="00C5002D" w:rsidRDefault="00C5002D" w14:paraId="1BA101DD"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5002D" w:rsidP="00C5002D" w:rsidRDefault="00C5002D" w14:paraId="140A78E6" w14:textId="77777777"/>
    <w:p w:rsidR="00C5002D" w:rsidP="00C5002D" w:rsidRDefault="00C5002D" w14:paraId="70CCC62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592"/>
        <w:gridCol w:w="1860"/>
        <w:gridCol w:w="1956"/>
      </w:tblGrid>
      <w:tr w:rsidRPr="00C5002D" w:rsidR="00C5002D" w:rsidTr="00C5002D" w14:paraId="10A3C760" w14:textId="77777777">
        <w:tc>
          <w:tcPr>
            <w:tcW w:w="1128" w:type="dxa"/>
            <w:tcBorders>
              <w:top w:val="single" w:color="auto" w:sz="2" w:space="0"/>
              <w:bottom w:val="single" w:color="000000" w:sz="12" w:space="0"/>
            </w:tcBorders>
            <w:shd w:val="clear" w:color="auto" w:fill="auto"/>
          </w:tcPr>
          <w:p w:rsidRPr="00C5002D" w:rsidR="00C5002D" w:rsidP="00E377DC" w:rsidRDefault="00C5002D" w14:paraId="7ADB9625" w14:textId="77777777">
            <w:pPr>
              <w:rPr>
                <w:b/>
                <w:bCs/>
              </w:rPr>
            </w:pPr>
            <w:r w:rsidRPr="00C5002D">
              <w:rPr>
                <w:b/>
                <w:bCs/>
              </w:rPr>
              <w:t>Symbol</w:t>
            </w:r>
          </w:p>
        </w:tc>
        <w:tc>
          <w:tcPr>
            <w:tcW w:w="2592" w:type="dxa"/>
            <w:tcBorders>
              <w:top w:val="single" w:color="auto" w:sz="2" w:space="0"/>
              <w:bottom w:val="single" w:color="000000" w:sz="12" w:space="0"/>
            </w:tcBorders>
            <w:shd w:val="clear" w:color="auto" w:fill="auto"/>
          </w:tcPr>
          <w:p w:rsidRPr="00C5002D" w:rsidR="00C5002D" w:rsidP="00E377DC" w:rsidRDefault="00C5002D" w14:paraId="551BF590" w14:textId="77777777">
            <w:pPr>
              <w:rPr>
                <w:b/>
                <w:bCs/>
              </w:rPr>
            </w:pPr>
            <w:r w:rsidRPr="00C5002D">
              <w:rPr>
                <w:b/>
                <w:bCs/>
              </w:rPr>
              <w:t>Scientific Name</w:t>
            </w:r>
          </w:p>
        </w:tc>
        <w:tc>
          <w:tcPr>
            <w:tcW w:w="1860" w:type="dxa"/>
            <w:tcBorders>
              <w:top w:val="single" w:color="auto" w:sz="2" w:space="0"/>
              <w:bottom w:val="single" w:color="000000" w:sz="12" w:space="0"/>
            </w:tcBorders>
            <w:shd w:val="clear" w:color="auto" w:fill="auto"/>
          </w:tcPr>
          <w:p w:rsidRPr="00C5002D" w:rsidR="00C5002D" w:rsidP="00E377DC" w:rsidRDefault="00C5002D" w14:paraId="2CA87359" w14:textId="77777777">
            <w:pPr>
              <w:rPr>
                <w:b/>
                <w:bCs/>
              </w:rPr>
            </w:pPr>
            <w:r w:rsidRPr="00C5002D">
              <w:rPr>
                <w:b/>
                <w:bCs/>
              </w:rPr>
              <w:t>Common Name</w:t>
            </w:r>
          </w:p>
        </w:tc>
        <w:tc>
          <w:tcPr>
            <w:tcW w:w="1956" w:type="dxa"/>
            <w:tcBorders>
              <w:top w:val="single" w:color="auto" w:sz="2" w:space="0"/>
              <w:bottom w:val="single" w:color="000000" w:sz="12" w:space="0"/>
            </w:tcBorders>
            <w:shd w:val="clear" w:color="auto" w:fill="auto"/>
          </w:tcPr>
          <w:p w:rsidRPr="00C5002D" w:rsidR="00C5002D" w:rsidP="00E377DC" w:rsidRDefault="00C5002D" w14:paraId="555DF599" w14:textId="77777777">
            <w:pPr>
              <w:rPr>
                <w:b/>
                <w:bCs/>
              </w:rPr>
            </w:pPr>
            <w:r w:rsidRPr="00C5002D">
              <w:rPr>
                <w:b/>
                <w:bCs/>
              </w:rPr>
              <w:t>Canopy Position</w:t>
            </w:r>
          </w:p>
        </w:tc>
      </w:tr>
      <w:tr w:rsidRPr="00C5002D" w:rsidR="00C5002D" w:rsidTr="00C5002D" w14:paraId="2A457210" w14:textId="77777777">
        <w:tc>
          <w:tcPr>
            <w:tcW w:w="1128" w:type="dxa"/>
            <w:tcBorders>
              <w:top w:val="single" w:color="000000" w:sz="12" w:space="0"/>
            </w:tcBorders>
            <w:shd w:val="clear" w:color="auto" w:fill="auto"/>
          </w:tcPr>
          <w:p w:rsidRPr="00C5002D" w:rsidR="00C5002D" w:rsidP="00E377DC" w:rsidRDefault="00C5002D" w14:paraId="76246AB7" w14:textId="77777777">
            <w:pPr>
              <w:rPr>
                <w:bCs/>
              </w:rPr>
            </w:pPr>
            <w:r w:rsidRPr="00C5002D">
              <w:rPr>
                <w:bCs/>
              </w:rPr>
              <w:t>FRAM2</w:t>
            </w:r>
          </w:p>
        </w:tc>
        <w:tc>
          <w:tcPr>
            <w:tcW w:w="2592" w:type="dxa"/>
            <w:tcBorders>
              <w:top w:val="single" w:color="000000" w:sz="12" w:space="0"/>
            </w:tcBorders>
            <w:shd w:val="clear" w:color="auto" w:fill="auto"/>
          </w:tcPr>
          <w:p w:rsidRPr="00C5002D" w:rsidR="00C5002D" w:rsidP="00E377DC" w:rsidRDefault="00C5002D" w14:paraId="6E1EDB33" w14:textId="77777777">
            <w:proofErr w:type="spellStart"/>
            <w:r w:rsidRPr="00C5002D">
              <w:t>Fraxinus</w:t>
            </w:r>
            <w:proofErr w:type="spellEnd"/>
            <w:r w:rsidRPr="00C5002D">
              <w:t xml:space="preserve"> </w:t>
            </w:r>
            <w:proofErr w:type="spellStart"/>
            <w:r w:rsidRPr="00C5002D">
              <w:t>americana</w:t>
            </w:r>
            <w:proofErr w:type="spellEnd"/>
          </w:p>
        </w:tc>
        <w:tc>
          <w:tcPr>
            <w:tcW w:w="1860" w:type="dxa"/>
            <w:tcBorders>
              <w:top w:val="single" w:color="000000" w:sz="12" w:space="0"/>
            </w:tcBorders>
            <w:shd w:val="clear" w:color="auto" w:fill="auto"/>
          </w:tcPr>
          <w:p w:rsidRPr="00C5002D" w:rsidR="00C5002D" w:rsidP="00E377DC" w:rsidRDefault="00C5002D" w14:paraId="30CC22F2" w14:textId="77777777">
            <w:r w:rsidRPr="00C5002D">
              <w:t>White ash</w:t>
            </w:r>
          </w:p>
        </w:tc>
        <w:tc>
          <w:tcPr>
            <w:tcW w:w="1956" w:type="dxa"/>
            <w:tcBorders>
              <w:top w:val="single" w:color="000000" w:sz="12" w:space="0"/>
            </w:tcBorders>
            <w:shd w:val="clear" w:color="auto" w:fill="auto"/>
          </w:tcPr>
          <w:p w:rsidRPr="00C5002D" w:rsidR="00C5002D" w:rsidP="00E377DC" w:rsidRDefault="00C5002D" w14:paraId="22657BA7" w14:textId="77777777">
            <w:r w:rsidRPr="00C5002D">
              <w:t>Upper</w:t>
            </w:r>
          </w:p>
        </w:tc>
      </w:tr>
      <w:tr w:rsidRPr="00C5002D" w:rsidR="00C5002D" w:rsidTr="00C5002D" w14:paraId="7C84921F" w14:textId="77777777">
        <w:tc>
          <w:tcPr>
            <w:tcW w:w="1128" w:type="dxa"/>
            <w:shd w:val="clear" w:color="auto" w:fill="auto"/>
          </w:tcPr>
          <w:p w:rsidRPr="00C5002D" w:rsidR="00C5002D" w:rsidP="00E377DC" w:rsidRDefault="00C5002D" w14:paraId="453592B9" w14:textId="77777777">
            <w:pPr>
              <w:rPr>
                <w:bCs/>
              </w:rPr>
            </w:pPr>
            <w:r w:rsidRPr="00C5002D">
              <w:rPr>
                <w:bCs/>
              </w:rPr>
              <w:t>LITU</w:t>
            </w:r>
          </w:p>
        </w:tc>
        <w:tc>
          <w:tcPr>
            <w:tcW w:w="2592" w:type="dxa"/>
            <w:shd w:val="clear" w:color="auto" w:fill="auto"/>
          </w:tcPr>
          <w:p w:rsidRPr="00C5002D" w:rsidR="00C5002D" w:rsidP="00E377DC" w:rsidRDefault="00C5002D" w14:paraId="334AA4EA" w14:textId="77777777">
            <w:r w:rsidRPr="00C5002D">
              <w:t xml:space="preserve">Liriodendron </w:t>
            </w:r>
            <w:proofErr w:type="spellStart"/>
            <w:r w:rsidRPr="00C5002D">
              <w:t>tulipifera</w:t>
            </w:r>
            <w:proofErr w:type="spellEnd"/>
          </w:p>
        </w:tc>
        <w:tc>
          <w:tcPr>
            <w:tcW w:w="1860" w:type="dxa"/>
            <w:shd w:val="clear" w:color="auto" w:fill="auto"/>
          </w:tcPr>
          <w:p w:rsidRPr="00C5002D" w:rsidR="00C5002D" w:rsidP="00E377DC" w:rsidRDefault="00C5002D" w14:paraId="51A57974" w14:textId="77777777">
            <w:proofErr w:type="spellStart"/>
            <w:r w:rsidRPr="00C5002D">
              <w:t>Tuliptree</w:t>
            </w:r>
            <w:proofErr w:type="spellEnd"/>
          </w:p>
        </w:tc>
        <w:tc>
          <w:tcPr>
            <w:tcW w:w="1956" w:type="dxa"/>
            <w:shd w:val="clear" w:color="auto" w:fill="auto"/>
          </w:tcPr>
          <w:p w:rsidRPr="00C5002D" w:rsidR="00C5002D" w:rsidP="00E377DC" w:rsidRDefault="00C5002D" w14:paraId="543125D0" w14:textId="77777777">
            <w:r w:rsidRPr="00C5002D">
              <w:t>Upper</w:t>
            </w:r>
          </w:p>
        </w:tc>
      </w:tr>
      <w:tr w:rsidRPr="00C5002D" w:rsidR="00C5002D" w:rsidTr="00C5002D" w14:paraId="2FBFE9D2" w14:textId="77777777">
        <w:tc>
          <w:tcPr>
            <w:tcW w:w="1128" w:type="dxa"/>
            <w:shd w:val="clear" w:color="auto" w:fill="auto"/>
          </w:tcPr>
          <w:p w:rsidRPr="00C5002D" w:rsidR="00C5002D" w:rsidP="00E377DC" w:rsidRDefault="00C5002D" w14:paraId="04E6AF3E" w14:textId="77777777">
            <w:pPr>
              <w:rPr>
                <w:bCs/>
              </w:rPr>
            </w:pPr>
            <w:r w:rsidRPr="00C5002D">
              <w:rPr>
                <w:bCs/>
              </w:rPr>
              <w:t>ULAM</w:t>
            </w:r>
          </w:p>
        </w:tc>
        <w:tc>
          <w:tcPr>
            <w:tcW w:w="2592" w:type="dxa"/>
            <w:shd w:val="clear" w:color="auto" w:fill="auto"/>
          </w:tcPr>
          <w:p w:rsidRPr="00C5002D" w:rsidR="00C5002D" w:rsidP="00E377DC" w:rsidRDefault="00C5002D" w14:paraId="20DD9A4B" w14:textId="77777777">
            <w:proofErr w:type="spellStart"/>
            <w:r w:rsidRPr="00C5002D">
              <w:t>Ulmus</w:t>
            </w:r>
            <w:proofErr w:type="spellEnd"/>
            <w:r w:rsidRPr="00C5002D">
              <w:t xml:space="preserve"> </w:t>
            </w:r>
            <w:proofErr w:type="spellStart"/>
            <w:r w:rsidRPr="00C5002D">
              <w:t>americana</w:t>
            </w:r>
            <w:proofErr w:type="spellEnd"/>
          </w:p>
        </w:tc>
        <w:tc>
          <w:tcPr>
            <w:tcW w:w="1860" w:type="dxa"/>
            <w:shd w:val="clear" w:color="auto" w:fill="auto"/>
          </w:tcPr>
          <w:p w:rsidRPr="00C5002D" w:rsidR="00C5002D" w:rsidP="00E377DC" w:rsidRDefault="00C5002D" w14:paraId="7074EEA2" w14:textId="77777777">
            <w:r w:rsidRPr="00C5002D">
              <w:t>American elm</w:t>
            </w:r>
          </w:p>
        </w:tc>
        <w:tc>
          <w:tcPr>
            <w:tcW w:w="1956" w:type="dxa"/>
            <w:shd w:val="clear" w:color="auto" w:fill="auto"/>
          </w:tcPr>
          <w:p w:rsidRPr="00C5002D" w:rsidR="00C5002D" w:rsidP="00E377DC" w:rsidRDefault="00C5002D" w14:paraId="50F3B051" w14:textId="77777777">
            <w:r w:rsidRPr="00C5002D">
              <w:t>Upper</w:t>
            </w:r>
          </w:p>
        </w:tc>
      </w:tr>
      <w:tr w:rsidRPr="00C5002D" w:rsidR="00C5002D" w:rsidTr="00C5002D" w14:paraId="7866F126" w14:textId="77777777">
        <w:tc>
          <w:tcPr>
            <w:tcW w:w="1128" w:type="dxa"/>
            <w:shd w:val="clear" w:color="auto" w:fill="auto"/>
          </w:tcPr>
          <w:p w:rsidRPr="00C5002D" w:rsidR="00C5002D" w:rsidP="00E377DC" w:rsidRDefault="00C5002D" w14:paraId="7079E152" w14:textId="77777777">
            <w:pPr>
              <w:rPr>
                <w:bCs/>
              </w:rPr>
            </w:pPr>
            <w:r w:rsidRPr="00C5002D">
              <w:rPr>
                <w:bCs/>
              </w:rPr>
              <w:t>ACRU</w:t>
            </w:r>
          </w:p>
        </w:tc>
        <w:tc>
          <w:tcPr>
            <w:tcW w:w="2592" w:type="dxa"/>
            <w:shd w:val="clear" w:color="auto" w:fill="auto"/>
          </w:tcPr>
          <w:p w:rsidRPr="00C5002D" w:rsidR="00C5002D" w:rsidP="00E377DC" w:rsidRDefault="00C5002D" w14:paraId="0EC6044C" w14:textId="77777777">
            <w:r w:rsidRPr="00C5002D">
              <w:t>Acer rubrum</w:t>
            </w:r>
          </w:p>
        </w:tc>
        <w:tc>
          <w:tcPr>
            <w:tcW w:w="1860" w:type="dxa"/>
            <w:shd w:val="clear" w:color="auto" w:fill="auto"/>
          </w:tcPr>
          <w:p w:rsidRPr="00C5002D" w:rsidR="00C5002D" w:rsidP="00E377DC" w:rsidRDefault="00C5002D" w14:paraId="5D9F94AD" w14:textId="77777777">
            <w:r w:rsidRPr="00C5002D">
              <w:t>Red maple</w:t>
            </w:r>
          </w:p>
        </w:tc>
        <w:tc>
          <w:tcPr>
            <w:tcW w:w="1956" w:type="dxa"/>
            <w:shd w:val="clear" w:color="auto" w:fill="auto"/>
          </w:tcPr>
          <w:p w:rsidRPr="00C5002D" w:rsidR="00C5002D" w:rsidP="00E377DC" w:rsidRDefault="00C5002D" w14:paraId="4E178C1C" w14:textId="77777777">
            <w:r w:rsidRPr="00C5002D">
              <w:t>Upper</w:t>
            </w:r>
          </w:p>
        </w:tc>
      </w:tr>
    </w:tbl>
    <w:p w:rsidR="00C5002D" w:rsidP="00C5002D" w:rsidRDefault="00C5002D" w14:paraId="203E3CFC" w14:textId="77777777"/>
    <w:p w:rsidR="00C5002D" w:rsidP="00C5002D" w:rsidRDefault="00C5002D" w14:paraId="0EB664E5" w14:textId="77777777">
      <w:pPr>
        <w:pStyle w:val="SClassInfoPara"/>
      </w:pPr>
      <w:r>
        <w:lastRenderedPageBreak/>
        <w:t>Description</w:t>
      </w:r>
    </w:p>
    <w:p w:rsidR="00C5002D" w:rsidP="00C5002D" w:rsidRDefault="00C5002D" w14:paraId="06495466" w14:textId="3355FCE2">
      <w:r>
        <w:t>Reg</w:t>
      </w:r>
      <w:r w:rsidR="00D610D7">
        <w:t xml:space="preserve">enerating stands </w:t>
      </w:r>
      <w:r>
        <w:t xml:space="preserve">established after catastrophic disturbance, primarily wind and ice storms and infrequently by fire. Tree regeneration unfolds from a combination of stump and root sprouts and the seedbank. This short-lived stage exists until canopy closure occurs and resource competition for growing space begins. This also includes tree gap dynamics. </w:t>
      </w:r>
    </w:p>
    <w:p w:rsidR="00C5002D" w:rsidP="00C5002D" w:rsidRDefault="00C5002D" w14:paraId="4637912A" w14:textId="77777777"/>
    <w:p>
      <w:r>
        <w:rPr>
          <w:i/>
          <w:u w:val="single"/>
        </w:rPr>
        <w:t>Maximum Tree Size Class</w:t>
      </w:r>
      <w:br/>
      <w:r>
        <w:t>Sapling &gt;4.5ft; &lt;5"DBH</w:t>
      </w:r>
    </w:p>
    <w:p w:rsidR="00C5002D" w:rsidP="00C5002D" w:rsidRDefault="00C5002D" w14:paraId="5CC8D65E" w14:textId="77777777">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5002D" w:rsidP="00C5002D" w:rsidRDefault="00C5002D" w14:paraId="60BFA57D" w14:textId="77777777"/>
    <w:p w:rsidR="00C5002D" w:rsidP="00C5002D" w:rsidRDefault="00C5002D" w14:paraId="333CA11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592"/>
        <w:gridCol w:w="1992"/>
        <w:gridCol w:w="1956"/>
      </w:tblGrid>
      <w:tr w:rsidRPr="00C5002D" w:rsidR="00C5002D" w:rsidTr="00C5002D" w14:paraId="705F150A" w14:textId="77777777">
        <w:tc>
          <w:tcPr>
            <w:tcW w:w="1128" w:type="dxa"/>
            <w:tcBorders>
              <w:top w:val="single" w:color="auto" w:sz="2" w:space="0"/>
              <w:bottom w:val="single" w:color="000000" w:sz="12" w:space="0"/>
            </w:tcBorders>
            <w:shd w:val="clear" w:color="auto" w:fill="auto"/>
          </w:tcPr>
          <w:p w:rsidRPr="00C5002D" w:rsidR="00C5002D" w:rsidP="00E73311" w:rsidRDefault="00C5002D" w14:paraId="37FC3FA1" w14:textId="77777777">
            <w:pPr>
              <w:rPr>
                <w:b/>
                <w:bCs/>
              </w:rPr>
            </w:pPr>
            <w:r w:rsidRPr="00C5002D">
              <w:rPr>
                <w:b/>
                <w:bCs/>
              </w:rPr>
              <w:t>Symbol</w:t>
            </w:r>
          </w:p>
        </w:tc>
        <w:tc>
          <w:tcPr>
            <w:tcW w:w="2592" w:type="dxa"/>
            <w:tcBorders>
              <w:top w:val="single" w:color="auto" w:sz="2" w:space="0"/>
              <w:bottom w:val="single" w:color="000000" w:sz="12" w:space="0"/>
            </w:tcBorders>
            <w:shd w:val="clear" w:color="auto" w:fill="auto"/>
          </w:tcPr>
          <w:p w:rsidRPr="00C5002D" w:rsidR="00C5002D" w:rsidP="00E73311" w:rsidRDefault="00C5002D" w14:paraId="6321C247" w14:textId="77777777">
            <w:pPr>
              <w:rPr>
                <w:b/>
                <w:bCs/>
              </w:rPr>
            </w:pPr>
            <w:r w:rsidRPr="00C5002D">
              <w:rPr>
                <w:b/>
                <w:bCs/>
              </w:rPr>
              <w:t>Scientific Name</w:t>
            </w:r>
          </w:p>
        </w:tc>
        <w:tc>
          <w:tcPr>
            <w:tcW w:w="1992" w:type="dxa"/>
            <w:tcBorders>
              <w:top w:val="single" w:color="auto" w:sz="2" w:space="0"/>
              <w:bottom w:val="single" w:color="000000" w:sz="12" w:space="0"/>
            </w:tcBorders>
            <w:shd w:val="clear" w:color="auto" w:fill="auto"/>
          </w:tcPr>
          <w:p w:rsidRPr="00C5002D" w:rsidR="00C5002D" w:rsidP="00E73311" w:rsidRDefault="00C5002D" w14:paraId="2126FFE0" w14:textId="77777777">
            <w:pPr>
              <w:rPr>
                <w:b/>
                <w:bCs/>
              </w:rPr>
            </w:pPr>
            <w:r w:rsidRPr="00C5002D">
              <w:rPr>
                <w:b/>
                <w:bCs/>
              </w:rPr>
              <w:t>Common Name</w:t>
            </w:r>
          </w:p>
        </w:tc>
        <w:tc>
          <w:tcPr>
            <w:tcW w:w="1956" w:type="dxa"/>
            <w:tcBorders>
              <w:top w:val="single" w:color="auto" w:sz="2" w:space="0"/>
              <w:bottom w:val="single" w:color="000000" w:sz="12" w:space="0"/>
            </w:tcBorders>
            <w:shd w:val="clear" w:color="auto" w:fill="auto"/>
          </w:tcPr>
          <w:p w:rsidRPr="00C5002D" w:rsidR="00C5002D" w:rsidP="00E73311" w:rsidRDefault="00C5002D" w14:paraId="7033054C" w14:textId="77777777">
            <w:pPr>
              <w:rPr>
                <w:b/>
                <w:bCs/>
              </w:rPr>
            </w:pPr>
            <w:r w:rsidRPr="00C5002D">
              <w:rPr>
                <w:b/>
                <w:bCs/>
              </w:rPr>
              <w:t>Canopy Position</w:t>
            </w:r>
          </w:p>
        </w:tc>
      </w:tr>
      <w:tr w:rsidRPr="00C5002D" w:rsidR="00C5002D" w:rsidTr="00C5002D" w14:paraId="2636F0CF" w14:textId="77777777">
        <w:tc>
          <w:tcPr>
            <w:tcW w:w="1128" w:type="dxa"/>
            <w:tcBorders>
              <w:top w:val="single" w:color="000000" w:sz="12" w:space="0"/>
            </w:tcBorders>
            <w:shd w:val="clear" w:color="auto" w:fill="auto"/>
          </w:tcPr>
          <w:p w:rsidRPr="00C5002D" w:rsidR="00C5002D" w:rsidP="00E73311" w:rsidRDefault="00C5002D" w14:paraId="0AB71826" w14:textId="77777777">
            <w:pPr>
              <w:rPr>
                <w:bCs/>
              </w:rPr>
            </w:pPr>
            <w:r w:rsidRPr="00C5002D">
              <w:rPr>
                <w:bCs/>
              </w:rPr>
              <w:t>LITU</w:t>
            </w:r>
          </w:p>
        </w:tc>
        <w:tc>
          <w:tcPr>
            <w:tcW w:w="2592" w:type="dxa"/>
            <w:tcBorders>
              <w:top w:val="single" w:color="000000" w:sz="12" w:space="0"/>
            </w:tcBorders>
            <w:shd w:val="clear" w:color="auto" w:fill="auto"/>
          </w:tcPr>
          <w:p w:rsidRPr="00C5002D" w:rsidR="00C5002D" w:rsidP="00E73311" w:rsidRDefault="00C5002D" w14:paraId="2D26127E" w14:textId="77777777">
            <w:r w:rsidRPr="00C5002D">
              <w:t xml:space="preserve">Liriodendron </w:t>
            </w:r>
            <w:proofErr w:type="spellStart"/>
            <w:r w:rsidRPr="00C5002D">
              <w:t>tulipifera</w:t>
            </w:r>
            <w:proofErr w:type="spellEnd"/>
          </w:p>
        </w:tc>
        <w:tc>
          <w:tcPr>
            <w:tcW w:w="1992" w:type="dxa"/>
            <w:tcBorders>
              <w:top w:val="single" w:color="000000" w:sz="12" w:space="0"/>
            </w:tcBorders>
            <w:shd w:val="clear" w:color="auto" w:fill="auto"/>
          </w:tcPr>
          <w:p w:rsidRPr="00C5002D" w:rsidR="00C5002D" w:rsidP="00E73311" w:rsidRDefault="00C5002D" w14:paraId="28A03774" w14:textId="77777777">
            <w:proofErr w:type="spellStart"/>
            <w:r w:rsidRPr="00C5002D">
              <w:t>Tuliptree</w:t>
            </w:r>
            <w:proofErr w:type="spellEnd"/>
          </w:p>
        </w:tc>
        <w:tc>
          <w:tcPr>
            <w:tcW w:w="1956" w:type="dxa"/>
            <w:tcBorders>
              <w:top w:val="single" w:color="000000" w:sz="12" w:space="0"/>
            </w:tcBorders>
            <w:shd w:val="clear" w:color="auto" w:fill="auto"/>
          </w:tcPr>
          <w:p w:rsidRPr="00C5002D" w:rsidR="00C5002D" w:rsidP="00E73311" w:rsidRDefault="00C5002D" w14:paraId="257C2227" w14:textId="77777777">
            <w:r w:rsidRPr="00C5002D">
              <w:t>Upper</w:t>
            </w:r>
          </w:p>
        </w:tc>
      </w:tr>
      <w:tr w:rsidRPr="00C5002D" w:rsidR="00C5002D" w:rsidTr="00C5002D" w14:paraId="2D7EABD2" w14:textId="77777777">
        <w:tc>
          <w:tcPr>
            <w:tcW w:w="1128" w:type="dxa"/>
            <w:shd w:val="clear" w:color="auto" w:fill="auto"/>
          </w:tcPr>
          <w:p w:rsidRPr="00C5002D" w:rsidR="00C5002D" w:rsidP="00E73311" w:rsidRDefault="00C5002D" w14:paraId="24C10958" w14:textId="77777777">
            <w:pPr>
              <w:rPr>
                <w:bCs/>
              </w:rPr>
            </w:pPr>
            <w:r w:rsidRPr="00C5002D">
              <w:rPr>
                <w:bCs/>
              </w:rPr>
              <w:t>ACRU</w:t>
            </w:r>
          </w:p>
        </w:tc>
        <w:tc>
          <w:tcPr>
            <w:tcW w:w="2592" w:type="dxa"/>
            <w:shd w:val="clear" w:color="auto" w:fill="auto"/>
          </w:tcPr>
          <w:p w:rsidRPr="00C5002D" w:rsidR="00C5002D" w:rsidP="00E73311" w:rsidRDefault="00C5002D" w14:paraId="1C904E23" w14:textId="77777777">
            <w:r w:rsidRPr="00C5002D">
              <w:t>Acer rubrum</w:t>
            </w:r>
          </w:p>
        </w:tc>
        <w:tc>
          <w:tcPr>
            <w:tcW w:w="1992" w:type="dxa"/>
            <w:shd w:val="clear" w:color="auto" w:fill="auto"/>
          </w:tcPr>
          <w:p w:rsidRPr="00C5002D" w:rsidR="00C5002D" w:rsidP="00E73311" w:rsidRDefault="00C5002D" w14:paraId="67124E08" w14:textId="77777777">
            <w:r w:rsidRPr="00C5002D">
              <w:t>Red maple</w:t>
            </w:r>
          </w:p>
        </w:tc>
        <w:tc>
          <w:tcPr>
            <w:tcW w:w="1956" w:type="dxa"/>
            <w:shd w:val="clear" w:color="auto" w:fill="auto"/>
          </w:tcPr>
          <w:p w:rsidRPr="00C5002D" w:rsidR="00C5002D" w:rsidP="00E73311" w:rsidRDefault="00C5002D" w14:paraId="44488763" w14:textId="77777777">
            <w:r w:rsidRPr="00C5002D">
              <w:t>Upper</w:t>
            </w:r>
          </w:p>
        </w:tc>
      </w:tr>
      <w:tr w:rsidRPr="00C5002D" w:rsidR="00C5002D" w:rsidTr="00C5002D" w14:paraId="31445252" w14:textId="77777777">
        <w:tc>
          <w:tcPr>
            <w:tcW w:w="1128" w:type="dxa"/>
            <w:shd w:val="clear" w:color="auto" w:fill="auto"/>
          </w:tcPr>
          <w:p w:rsidRPr="00C5002D" w:rsidR="00C5002D" w:rsidP="00E73311" w:rsidRDefault="00C5002D" w14:paraId="6F925C5F" w14:textId="77777777">
            <w:pPr>
              <w:rPr>
                <w:bCs/>
              </w:rPr>
            </w:pPr>
            <w:r w:rsidRPr="00C5002D">
              <w:rPr>
                <w:bCs/>
              </w:rPr>
              <w:t>QURU</w:t>
            </w:r>
          </w:p>
        </w:tc>
        <w:tc>
          <w:tcPr>
            <w:tcW w:w="2592" w:type="dxa"/>
            <w:shd w:val="clear" w:color="auto" w:fill="auto"/>
          </w:tcPr>
          <w:p w:rsidRPr="00C5002D" w:rsidR="00C5002D" w:rsidP="00E73311" w:rsidRDefault="00C5002D" w14:paraId="5CEE947B" w14:textId="77777777">
            <w:r w:rsidRPr="00C5002D">
              <w:t xml:space="preserve">Quercus </w:t>
            </w:r>
            <w:proofErr w:type="spellStart"/>
            <w:r w:rsidRPr="00C5002D">
              <w:t>rubra</w:t>
            </w:r>
            <w:proofErr w:type="spellEnd"/>
          </w:p>
        </w:tc>
        <w:tc>
          <w:tcPr>
            <w:tcW w:w="1992" w:type="dxa"/>
            <w:shd w:val="clear" w:color="auto" w:fill="auto"/>
          </w:tcPr>
          <w:p w:rsidRPr="00C5002D" w:rsidR="00C5002D" w:rsidP="00E73311" w:rsidRDefault="00C5002D" w14:paraId="47C32925" w14:textId="77777777">
            <w:r w:rsidRPr="00C5002D">
              <w:t>Northern red oak</w:t>
            </w:r>
          </w:p>
        </w:tc>
        <w:tc>
          <w:tcPr>
            <w:tcW w:w="1956" w:type="dxa"/>
            <w:shd w:val="clear" w:color="auto" w:fill="auto"/>
          </w:tcPr>
          <w:p w:rsidRPr="00C5002D" w:rsidR="00C5002D" w:rsidP="00E73311" w:rsidRDefault="00C5002D" w14:paraId="250E50F3" w14:textId="77777777">
            <w:r w:rsidRPr="00C5002D">
              <w:t>Lower</w:t>
            </w:r>
          </w:p>
        </w:tc>
      </w:tr>
      <w:tr w:rsidRPr="00C5002D" w:rsidR="00C5002D" w:rsidTr="00C5002D" w14:paraId="28319706" w14:textId="77777777">
        <w:tc>
          <w:tcPr>
            <w:tcW w:w="1128" w:type="dxa"/>
            <w:shd w:val="clear" w:color="auto" w:fill="auto"/>
          </w:tcPr>
          <w:p w:rsidRPr="00C5002D" w:rsidR="00C5002D" w:rsidP="00E73311" w:rsidRDefault="00C5002D" w14:paraId="2516D7AD" w14:textId="77777777">
            <w:pPr>
              <w:rPr>
                <w:bCs/>
              </w:rPr>
            </w:pPr>
            <w:r w:rsidRPr="00C5002D">
              <w:rPr>
                <w:bCs/>
              </w:rPr>
              <w:t>FRAM2</w:t>
            </w:r>
          </w:p>
        </w:tc>
        <w:tc>
          <w:tcPr>
            <w:tcW w:w="2592" w:type="dxa"/>
            <w:shd w:val="clear" w:color="auto" w:fill="auto"/>
          </w:tcPr>
          <w:p w:rsidRPr="00C5002D" w:rsidR="00C5002D" w:rsidP="00E73311" w:rsidRDefault="00C5002D" w14:paraId="785CD10D" w14:textId="77777777">
            <w:proofErr w:type="spellStart"/>
            <w:r w:rsidRPr="00C5002D">
              <w:t>Fraxinus</w:t>
            </w:r>
            <w:proofErr w:type="spellEnd"/>
            <w:r w:rsidRPr="00C5002D">
              <w:t xml:space="preserve"> </w:t>
            </w:r>
            <w:proofErr w:type="spellStart"/>
            <w:r w:rsidRPr="00C5002D">
              <w:t>americana</w:t>
            </w:r>
            <w:proofErr w:type="spellEnd"/>
          </w:p>
        </w:tc>
        <w:tc>
          <w:tcPr>
            <w:tcW w:w="1992" w:type="dxa"/>
            <w:shd w:val="clear" w:color="auto" w:fill="auto"/>
          </w:tcPr>
          <w:p w:rsidRPr="00C5002D" w:rsidR="00C5002D" w:rsidP="00E73311" w:rsidRDefault="00C5002D" w14:paraId="1BCCCB52" w14:textId="77777777">
            <w:r w:rsidRPr="00C5002D">
              <w:t>White ash</w:t>
            </w:r>
          </w:p>
        </w:tc>
        <w:tc>
          <w:tcPr>
            <w:tcW w:w="1956" w:type="dxa"/>
            <w:shd w:val="clear" w:color="auto" w:fill="auto"/>
          </w:tcPr>
          <w:p w:rsidRPr="00C5002D" w:rsidR="00C5002D" w:rsidP="00E73311" w:rsidRDefault="00C5002D" w14:paraId="1AA0DC56" w14:textId="77777777">
            <w:r w:rsidRPr="00C5002D">
              <w:t>Lower</w:t>
            </w:r>
          </w:p>
        </w:tc>
      </w:tr>
    </w:tbl>
    <w:p w:rsidR="00C5002D" w:rsidP="00C5002D" w:rsidRDefault="00C5002D" w14:paraId="117B9B79" w14:textId="77777777"/>
    <w:p w:rsidR="00C5002D" w:rsidP="00C5002D" w:rsidRDefault="00C5002D" w14:paraId="4E081FB6" w14:textId="77777777">
      <w:pPr>
        <w:pStyle w:val="SClassInfoPara"/>
      </w:pPr>
      <w:r>
        <w:t>Description</w:t>
      </w:r>
    </w:p>
    <w:p w:rsidR="00C5002D" w:rsidP="00C5002D" w:rsidRDefault="00C5002D" w14:paraId="28B57025" w14:textId="129E5769">
      <w:r>
        <w:t xml:space="preserve">Mid-seral closed overstory; stem exclusion stage. Although canopy closure occurs at approximately </w:t>
      </w:r>
      <w:r w:rsidR="003E609C">
        <w:t>10yrs</w:t>
      </w:r>
      <w:r>
        <w:t xml:space="preserve"> of age, intense competition between canopy dominants begins after the stand is approximately 20yrs old. Large gaps are not common, as mortality from tree suppression tends to result from crown overtopping (not gap formation). Red oak is found as seedlings in the understory (and is found as a canopy dominant in later successional stages). These stands will remain in this self-thinning, closed canopy conditi</w:t>
      </w:r>
      <w:r w:rsidR="00D610D7">
        <w:t>on for many decades</w:t>
      </w:r>
      <w:r>
        <w:t xml:space="preserve">. </w:t>
      </w:r>
    </w:p>
    <w:p>
      <w:r>
        <w:rPr>
          <w:i/>
          <w:u w:val="single"/>
        </w:rPr>
        <w:t>Maximum Tree Size Class</w:t>
      </w:r>
      <w:br/>
      <w:r>
        <w:t>Medium 9-21"DBH</w:t>
      </w:r>
    </w:p>
    <w:p w:rsidR="00C5002D" w:rsidP="00C5002D" w:rsidRDefault="00C5002D" w14:paraId="539C0BEA" w14:textId="77777777">
      <w:pPr>
        <w:pStyle w:val="InfoPara"/>
        <w:pBdr>
          <w:top w:val="single" w:color="auto" w:sz="4" w:space="1"/>
        </w:pBdr>
      </w:pPr>
      <w:r xmlns:w="http://schemas.openxmlformats.org/wordprocessingml/2006/main">
        <w:t>Class C</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5002D" w:rsidP="00C5002D" w:rsidRDefault="00C5002D" w14:paraId="7CA1C90B" w14:textId="77777777"/>
    <w:p w:rsidR="00C5002D" w:rsidP="00C5002D" w:rsidRDefault="00C5002D" w14:paraId="65AA94C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92"/>
        <w:gridCol w:w="1956"/>
      </w:tblGrid>
      <w:tr w:rsidRPr="00C5002D" w:rsidR="00C5002D" w:rsidTr="00C5002D" w14:paraId="124FC232" w14:textId="77777777">
        <w:tc>
          <w:tcPr>
            <w:tcW w:w="1080" w:type="dxa"/>
            <w:tcBorders>
              <w:top w:val="single" w:color="auto" w:sz="2" w:space="0"/>
              <w:bottom w:val="single" w:color="000000" w:sz="12" w:space="0"/>
            </w:tcBorders>
            <w:shd w:val="clear" w:color="auto" w:fill="auto"/>
          </w:tcPr>
          <w:p w:rsidRPr="00C5002D" w:rsidR="00C5002D" w:rsidP="0029326F" w:rsidRDefault="00C5002D" w14:paraId="5C1B1BDE" w14:textId="77777777">
            <w:pPr>
              <w:rPr>
                <w:b/>
                <w:bCs/>
              </w:rPr>
            </w:pPr>
            <w:r w:rsidRPr="00C5002D">
              <w:rPr>
                <w:b/>
                <w:bCs/>
              </w:rPr>
              <w:t>Symbol</w:t>
            </w:r>
          </w:p>
        </w:tc>
        <w:tc>
          <w:tcPr>
            <w:tcW w:w="2592" w:type="dxa"/>
            <w:tcBorders>
              <w:top w:val="single" w:color="auto" w:sz="2" w:space="0"/>
              <w:bottom w:val="single" w:color="000000" w:sz="12" w:space="0"/>
            </w:tcBorders>
            <w:shd w:val="clear" w:color="auto" w:fill="auto"/>
          </w:tcPr>
          <w:p w:rsidRPr="00C5002D" w:rsidR="00C5002D" w:rsidP="0029326F" w:rsidRDefault="00C5002D" w14:paraId="1708F19D" w14:textId="77777777">
            <w:pPr>
              <w:rPr>
                <w:b/>
                <w:bCs/>
              </w:rPr>
            </w:pPr>
            <w:r w:rsidRPr="00C5002D">
              <w:rPr>
                <w:b/>
                <w:bCs/>
              </w:rPr>
              <w:t>Scientific Name</w:t>
            </w:r>
          </w:p>
        </w:tc>
        <w:tc>
          <w:tcPr>
            <w:tcW w:w="1992" w:type="dxa"/>
            <w:tcBorders>
              <w:top w:val="single" w:color="auto" w:sz="2" w:space="0"/>
              <w:bottom w:val="single" w:color="000000" w:sz="12" w:space="0"/>
            </w:tcBorders>
            <w:shd w:val="clear" w:color="auto" w:fill="auto"/>
          </w:tcPr>
          <w:p w:rsidRPr="00C5002D" w:rsidR="00C5002D" w:rsidP="0029326F" w:rsidRDefault="00C5002D" w14:paraId="4D29BEF8" w14:textId="77777777">
            <w:pPr>
              <w:rPr>
                <w:b/>
                <w:bCs/>
              </w:rPr>
            </w:pPr>
            <w:r w:rsidRPr="00C5002D">
              <w:rPr>
                <w:b/>
                <w:bCs/>
              </w:rPr>
              <w:t>Common Name</w:t>
            </w:r>
          </w:p>
        </w:tc>
        <w:tc>
          <w:tcPr>
            <w:tcW w:w="1956" w:type="dxa"/>
            <w:tcBorders>
              <w:top w:val="single" w:color="auto" w:sz="2" w:space="0"/>
              <w:bottom w:val="single" w:color="000000" w:sz="12" w:space="0"/>
            </w:tcBorders>
            <w:shd w:val="clear" w:color="auto" w:fill="auto"/>
          </w:tcPr>
          <w:p w:rsidRPr="00C5002D" w:rsidR="00C5002D" w:rsidP="0029326F" w:rsidRDefault="00C5002D" w14:paraId="55900D01" w14:textId="77777777">
            <w:pPr>
              <w:rPr>
                <w:b/>
                <w:bCs/>
              </w:rPr>
            </w:pPr>
            <w:r w:rsidRPr="00C5002D">
              <w:rPr>
                <w:b/>
                <w:bCs/>
              </w:rPr>
              <w:t>Canopy Position</w:t>
            </w:r>
          </w:p>
        </w:tc>
      </w:tr>
      <w:tr w:rsidRPr="00C5002D" w:rsidR="00C5002D" w:rsidTr="00C5002D" w14:paraId="6273F6EB" w14:textId="77777777">
        <w:tc>
          <w:tcPr>
            <w:tcW w:w="1080" w:type="dxa"/>
            <w:tcBorders>
              <w:top w:val="single" w:color="000000" w:sz="12" w:space="0"/>
            </w:tcBorders>
            <w:shd w:val="clear" w:color="auto" w:fill="auto"/>
          </w:tcPr>
          <w:p w:rsidRPr="00C5002D" w:rsidR="00C5002D" w:rsidP="0029326F" w:rsidRDefault="00C5002D" w14:paraId="18D9C20C" w14:textId="77777777">
            <w:pPr>
              <w:rPr>
                <w:bCs/>
              </w:rPr>
            </w:pPr>
            <w:r w:rsidRPr="00C5002D">
              <w:rPr>
                <w:bCs/>
              </w:rPr>
              <w:t>FAGR</w:t>
            </w:r>
          </w:p>
        </w:tc>
        <w:tc>
          <w:tcPr>
            <w:tcW w:w="2592" w:type="dxa"/>
            <w:tcBorders>
              <w:top w:val="single" w:color="000000" w:sz="12" w:space="0"/>
            </w:tcBorders>
            <w:shd w:val="clear" w:color="auto" w:fill="auto"/>
          </w:tcPr>
          <w:p w:rsidRPr="00C5002D" w:rsidR="00C5002D" w:rsidP="0029326F" w:rsidRDefault="00C5002D" w14:paraId="74F5FD94" w14:textId="77777777">
            <w:r w:rsidRPr="00C5002D">
              <w:t xml:space="preserve">Fagus </w:t>
            </w:r>
            <w:proofErr w:type="spellStart"/>
            <w:r w:rsidRPr="00C5002D">
              <w:t>grandifolia</w:t>
            </w:r>
            <w:proofErr w:type="spellEnd"/>
          </w:p>
        </w:tc>
        <w:tc>
          <w:tcPr>
            <w:tcW w:w="1992" w:type="dxa"/>
            <w:tcBorders>
              <w:top w:val="single" w:color="000000" w:sz="12" w:space="0"/>
            </w:tcBorders>
            <w:shd w:val="clear" w:color="auto" w:fill="auto"/>
          </w:tcPr>
          <w:p w:rsidRPr="00C5002D" w:rsidR="00C5002D" w:rsidP="0029326F" w:rsidRDefault="00C5002D" w14:paraId="1C0E11F3" w14:textId="77777777">
            <w:r w:rsidRPr="00C5002D">
              <w:t>American beech</w:t>
            </w:r>
          </w:p>
        </w:tc>
        <w:tc>
          <w:tcPr>
            <w:tcW w:w="1956" w:type="dxa"/>
            <w:tcBorders>
              <w:top w:val="single" w:color="000000" w:sz="12" w:space="0"/>
            </w:tcBorders>
            <w:shd w:val="clear" w:color="auto" w:fill="auto"/>
          </w:tcPr>
          <w:p w:rsidRPr="00C5002D" w:rsidR="00C5002D" w:rsidP="0029326F" w:rsidRDefault="00C5002D" w14:paraId="62D3626E" w14:textId="77777777">
            <w:r w:rsidRPr="00C5002D">
              <w:t>None</w:t>
            </w:r>
          </w:p>
        </w:tc>
      </w:tr>
      <w:tr w:rsidRPr="00C5002D" w:rsidR="00C5002D" w:rsidTr="00C5002D" w14:paraId="0F1455E8" w14:textId="77777777">
        <w:tc>
          <w:tcPr>
            <w:tcW w:w="1080" w:type="dxa"/>
            <w:shd w:val="clear" w:color="auto" w:fill="auto"/>
          </w:tcPr>
          <w:p w:rsidRPr="00C5002D" w:rsidR="00C5002D" w:rsidP="0029326F" w:rsidRDefault="00C5002D" w14:paraId="15D470DD" w14:textId="77777777">
            <w:pPr>
              <w:rPr>
                <w:bCs/>
              </w:rPr>
            </w:pPr>
            <w:r w:rsidRPr="00C5002D">
              <w:rPr>
                <w:bCs/>
              </w:rPr>
              <w:t>ACSA3</w:t>
            </w:r>
          </w:p>
        </w:tc>
        <w:tc>
          <w:tcPr>
            <w:tcW w:w="2592" w:type="dxa"/>
            <w:shd w:val="clear" w:color="auto" w:fill="auto"/>
          </w:tcPr>
          <w:p w:rsidRPr="00C5002D" w:rsidR="00C5002D" w:rsidP="0029326F" w:rsidRDefault="00C5002D" w14:paraId="11FA7972" w14:textId="77777777">
            <w:r w:rsidRPr="00C5002D">
              <w:t xml:space="preserve">Acer </w:t>
            </w:r>
            <w:proofErr w:type="spellStart"/>
            <w:r w:rsidRPr="00C5002D">
              <w:t>saccharum</w:t>
            </w:r>
            <w:proofErr w:type="spellEnd"/>
          </w:p>
        </w:tc>
        <w:tc>
          <w:tcPr>
            <w:tcW w:w="1992" w:type="dxa"/>
            <w:shd w:val="clear" w:color="auto" w:fill="auto"/>
          </w:tcPr>
          <w:p w:rsidRPr="00C5002D" w:rsidR="00C5002D" w:rsidP="0029326F" w:rsidRDefault="00C5002D" w14:paraId="5111D5DE" w14:textId="77777777">
            <w:r w:rsidRPr="00C5002D">
              <w:t>Sugar maple</w:t>
            </w:r>
          </w:p>
        </w:tc>
        <w:tc>
          <w:tcPr>
            <w:tcW w:w="1956" w:type="dxa"/>
            <w:shd w:val="clear" w:color="auto" w:fill="auto"/>
          </w:tcPr>
          <w:p w:rsidRPr="00C5002D" w:rsidR="00C5002D" w:rsidP="0029326F" w:rsidRDefault="00C5002D" w14:paraId="34467C1E" w14:textId="77777777">
            <w:r w:rsidRPr="00C5002D">
              <w:t>None</w:t>
            </w:r>
          </w:p>
        </w:tc>
      </w:tr>
      <w:tr w:rsidRPr="00C5002D" w:rsidR="00C5002D" w:rsidTr="00C5002D" w14:paraId="43964481" w14:textId="77777777">
        <w:tc>
          <w:tcPr>
            <w:tcW w:w="1080" w:type="dxa"/>
            <w:shd w:val="clear" w:color="auto" w:fill="auto"/>
          </w:tcPr>
          <w:p w:rsidRPr="00C5002D" w:rsidR="00C5002D" w:rsidP="0029326F" w:rsidRDefault="00C5002D" w14:paraId="1A3051F1" w14:textId="77777777">
            <w:pPr>
              <w:rPr>
                <w:bCs/>
              </w:rPr>
            </w:pPr>
            <w:r w:rsidRPr="00C5002D">
              <w:rPr>
                <w:bCs/>
              </w:rPr>
              <w:t>LITU</w:t>
            </w:r>
          </w:p>
        </w:tc>
        <w:tc>
          <w:tcPr>
            <w:tcW w:w="2592" w:type="dxa"/>
            <w:shd w:val="clear" w:color="auto" w:fill="auto"/>
          </w:tcPr>
          <w:p w:rsidRPr="00C5002D" w:rsidR="00C5002D" w:rsidP="0029326F" w:rsidRDefault="00C5002D" w14:paraId="4AC447EB" w14:textId="77777777">
            <w:r w:rsidRPr="00C5002D">
              <w:t xml:space="preserve">Liriodendron </w:t>
            </w:r>
            <w:proofErr w:type="spellStart"/>
            <w:r w:rsidRPr="00C5002D">
              <w:t>tulipifera</w:t>
            </w:r>
            <w:proofErr w:type="spellEnd"/>
          </w:p>
        </w:tc>
        <w:tc>
          <w:tcPr>
            <w:tcW w:w="1992" w:type="dxa"/>
            <w:shd w:val="clear" w:color="auto" w:fill="auto"/>
          </w:tcPr>
          <w:p w:rsidRPr="00C5002D" w:rsidR="00C5002D" w:rsidP="0029326F" w:rsidRDefault="00C5002D" w14:paraId="6707D324" w14:textId="77777777">
            <w:proofErr w:type="spellStart"/>
            <w:r w:rsidRPr="00C5002D">
              <w:t>Tuliptree</w:t>
            </w:r>
            <w:proofErr w:type="spellEnd"/>
          </w:p>
        </w:tc>
        <w:tc>
          <w:tcPr>
            <w:tcW w:w="1956" w:type="dxa"/>
            <w:shd w:val="clear" w:color="auto" w:fill="auto"/>
          </w:tcPr>
          <w:p w:rsidRPr="00C5002D" w:rsidR="00C5002D" w:rsidP="0029326F" w:rsidRDefault="00C5002D" w14:paraId="323C04F0" w14:textId="77777777">
            <w:r w:rsidRPr="00C5002D">
              <w:t>None</w:t>
            </w:r>
          </w:p>
        </w:tc>
      </w:tr>
      <w:tr w:rsidRPr="00C5002D" w:rsidR="00C5002D" w:rsidTr="00C5002D" w14:paraId="5DB0DFCA" w14:textId="77777777">
        <w:tc>
          <w:tcPr>
            <w:tcW w:w="1080" w:type="dxa"/>
            <w:shd w:val="clear" w:color="auto" w:fill="auto"/>
          </w:tcPr>
          <w:p w:rsidRPr="00C5002D" w:rsidR="00C5002D" w:rsidP="0029326F" w:rsidRDefault="00C5002D" w14:paraId="76CED01E" w14:textId="77777777">
            <w:pPr>
              <w:rPr>
                <w:bCs/>
              </w:rPr>
            </w:pPr>
            <w:r w:rsidRPr="00C5002D">
              <w:rPr>
                <w:bCs/>
              </w:rPr>
              <w:t>QURU</w:t>
            </w:r>
          </w:p>
        </w:tc>
        <w:tc>
          <w:tcPr>
            <w:tcW w:w="2592" w:type="dxa"/>
            <w:shd w:val="clear" w:color="auto" w:fill="auto"/>
          </w:tcPr>
          <w:p w:rsidRPr="00C5002D" w:rsidR="00C5002D" w:rsidP="0029326F" w:rsidRDefault="00C5002D" w14:paraId="77130522" w14:textId="77777777">
            <w:r w:rsidRPr="00C5002D">
              <w:t xml:space="preserve">Quercus </w:t>
            </w:r>
            <w:proofErr w:type="spellStart"/>
            <w:r w:rsidRPr="00C5002D">
              <w:t>rubra</w:t>
            </w:r>
            <w:proofErr w:type="spellEnd"/>
          </w:p>
        </w:tc>
        <w:tc>
          <w:tcPr>
            <w:tcW w:w="1992" w:type="dxa"/>
            <w:shd w:val="clear" w:color="auto" w:fill="auto"/>
          </w:tcPr>
          <w:p w:rsidRPr="00C5002D" w:rsidR="00C5002D" w:rsidP="0029326F" w:rsidRDefault="00C5002D" w14:paraId="2FB8DB78" w14:textId="77777777">
            <w:r w:rsidRPr="00C5002D">
              <w:t>Northern red oak</w:t>
            </w:r>
          </w:p>
        </w:tc>
        <w:tc>
          <w:tcPr>
            <w:tcW w:w="1956" w:type="dxa"/>
            <w:shd w:val="clear" w:color="auto" w:fill="auto"/>
          </w:tcPr>
          <w:p w:rsidRPr="00C5002D" w:rsidR="00C5002D" w:rsidP="0029326F" w:rsidRDefault="00C5002D" w14:paraId="61C856A5" w14:textId="77777777">
            <w:r w:rsidRPr="00C5002D">
              <w:t>None</w:t>
            </w:r>
          </w:p>
        </w:tc>
      </w:tr>
    </w:tbl>
    <w:p w:rsidR="00C5002D" w:rsidP="00C5002D" w:rsidRDefault="00C5002D" w14:paraId="65863F24" w14:textId="77777777"/>
    <w:p w:rsidR="00C5002D" w:rsidP="00C5002D" w:rsidRDefault="00C5002D" w14:paraId="6A314475" w14:textId="77777777">
      <w:pPr>
        <w:pStyle w:val="SClassInfoPara"/>
      </w:pPr>
      <w:r>
        <w:t>Description</w:t>
      </w:r>
    </w:p>
    <w:p w:rsidR="00C5002D" w:rsidP="00C5002D" w:rsidRDefault="00C5002D" w14:paraId="7F1C2A6C" w14:textId="5F8C08E5">
      <w:r>
        <w:t xml:space="preserve">Closed-canopy, mature, mixed-mesophytic forests that develop on mesic landscape positions, on deep, rich soils, and the presence of limestone and/or base-rich geologic parent material. Dominant trees are 100yrs+ of age. Dominant species include </w:t>
      </w:r>
      <w:r w:rsidRPr="003E609C">
        <w:rPr>
          <w:i/>
        </w:rPr>
        <w:t xml:space="preserve">Fagus </w:t>
      </w:r>
      <w:proofErr w:type="spellStart"/>
      <w:r w:rsidRPr="003E609C">
        <w:rPr>
          <w:i/>
        </w:rPr>
        <w:t>grandifolia</w:t>
      </w:r>
      <w:proofErr w:type="spellEnd"/>
      <w:r w:rsidRPr="003E609C">
        <w:rPr>
          <w:i/>
        </w:rPr>
        <w:t xml:space="preserve">, Acer </w:t>
      </w:r>
      <w:proofErr w:type="spellStart"/>
      <w:r w:rsidRPr="003E609C">
        <w:rPr>
          <w:i/>
        </w:rPr>
        <w:t>saccharum</w:t>
      </w:r>
      <w:proofErr w:type="spellEnd"/>
      <w:r w:rsidRPr="003E609C">
        <w:rPr>
          <w:i/>
        </w:rPr>
        <w:t xml:space="preserve">, Liriodendron </w:t>
      </w:r>
      <w:proofErr w:type="spellStart"/>
      <w:r w:rsidRPr="003E609C">
        <w:rPr>
          <w:i/>
        </w:rPr>
        <w:t>tulipifera</w:t>
      </w:r>
      <w:proofErr w:type="spellEnd"/>
      <w:r w:rsidRPr="003E609C">
        <w:rPr>
          <w:i/>
        </w:rPr>
        <w:t xml:space="preserve">, Quercus </w:t>
      </w:r>
      <w:proofErr w:type="spellStart"/>
      <w:r w:rsidRPr="003E609C">
        <w:rPr>
          <w:i/>
        </w:rPr>
        <w:t>rubra</w:t>
      </w:r>
      <w:proofErr w:type="spellEnd"/>
      <w:r w:rsidR="003E609C">
        <w:rPr>
          <w:i/>
        </w:rPr>
        <w:t>;</w:t>
      </w:r>
      <w:r>
        <w:t xml:space="preserve"> also </w:t>
      </w:r>
      <w:proofErr w:type="spellStart"/>
      <w:r w:rsidRPr="003E609C">
        <w:rPr>
          <w:i/>
        </w:rPr>
        <w:t>Tilia</w:t>
      </w:r>
      <w:proofErr w:type="spellEnd"/>
      <w:r w:rsidRPr="003E609C">
        <w:rPr>
          <w:i/>
        </w:rPr>
        <w:t xml:space="preserve"> </w:t>
      </w:r>
      <w:proofErr w:type="spellStart"/>
      <w:r w:rsidRPr="003E609C">
        <w:rPr>
          <w:i/>
        </w:rPr>
        <w:t>americana</w:t>
      </w:r>
      <w:proofErr w:type="spellEnd"/>
      <w:r>
        <w:t xml:space="preserve"> </w:t>
      </w:r>
      <w:proofErr w:type="spellStart"/>
      <w:r>
        <w:t>va.</w:t>
      </w:r>
      <w:proofErr w:type="spellEnd"/>
      <w:r>
        <w:t xml:space="preserve"> </w:t>
      </w:r>
      <w:proofErr w:type="spellStart"/>
      <w:r w:rsidRPr="003E609C">
        <w:rPr>
          <w:i/>
        </w:rPr>
        <w:t>Heterophylla</w:t>
      </w:r>
      <w:proofErr w:type="spellEnd"/>
      <w:r>
        <w:t xml:space="preserve">, </w:t>
      </w:r>
      <w:proofErr w:type="spellStart"/>
      <w:r w:rsidRPr="003E609C">
        <w:rPr>
          <w:i/>
        </w:rPr>
        <w:t>Aesculus</w:t>
      </w:r>
      <w:proofErr w:type="spellEnd"/>
      <w:r w:rsidRPr="003E609C">
        <w:rPr>
          <w:i/>
        </w:rPr>
        <w:t xml:space="preserve"> flava, </w:t>
      </w:r>
      <w:proofErr w:type="spellStart"/>
      <w:r w:rsidRPr="003E609C">
        <w:rPr>
          <w:i/>
        </w:rPr>
        <w:t>Tsuga</w:t>
      </w:r>
      <w:proofErr w:type="spellEnd"/>
      <w:r w:rsidRPr="003E609C">
        <w:rPr>
          <w:i/>
        </w:rPr>
        <w:t xml:space="preserve"> canadensis</w:t>
      </w:r>
      <w:r>
        <w:t xml:space="preserve">. </w:t>
      </w:r>
    </w:p>
    <w:p w:rsidR="00C5002D" w:rsidP="00C5002D" w:rsidRDefault="00C5002D" w14:paraId="76945CFA" w14:textId="77777777"/>
    <w:p>
      <w:r>
        <w:rPr>
          <w:i/>
          <w:u w:val="single"/>
        </w:rPr>
        <w:t>Maximum Tree Size Class</w:t>
      </w:r>
      <w:br/>
      <w:r>
        <w:t>Large 21-33"DBH</w:t>
      </w:r>
    </w:p>
    <w:p w:rsidR="00C5002D" w:rsidP="00C5002D" w:rsidRDefault="00C5002D" w14:paraId="34BFEAD1" w14:textId="77777777">
      <w:pPr>
        <w:pStyle w:val="InfoPara"/>
        <w:pBdr>
          <w:top w:val="single" w:color="auto" w:sz="4" w:space="1"/>
        </w:pBdr>
      </w:pPr>
      <w:r xmlns:w="http://schemas.openxmlformats.org/wordprocessingml/2006/main">
        <w:t>Class D</w:t>
      </w:r>
      <w:r xmlns:w="http://schemas.openxmlformats.org/wordprocessingml/2006/main">
        <w:tab/>
        <w:t>55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C5002D" w:rsidP="00C5002D" w:rsidRDefault="00C5002D" w14:paraId="3DF766CD" w14:textId="77777777"/>
    <w:p w:rsidR="00C5002D" w:rsidP="00C5002D" w:rsidRDefault="00C5002D" w14:paraId="572FA70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92"/>
        <w:gridCol w:w="1956"/>
      </w:tblGrid>
      <w:tr w:rsidRPr="00C5002D" w:rsidR="00C5002D" w:rsidTr="00C5002D" w14:paraId="4881A4A6" w14:textId="77777777">
        <w:tc>
          <w:tcPr>
            <w:tcW w:w="1080" w:type="dxa"/>
            <w:tcBorders>
              <w:top w:val="single" w:color="auto" w:sz="2" w:space="0"/>
              <w:bottom w:val="single" w:color="000000" w:sz="12" w:space="0"/>
            </w:tcBorders>
            <w:shd w:val="clear" w:color="auto" w:fill="auto"/>
          </w:tcPr>
          <w:p w:rsidRPr="00C5002D" w:rsidR="00C5002D" w:rsidP="0075665E" w:rsidRDefault="00C5002D" w14:paraId="5A28A318" w14:textId="77777777">
            <w:pPr>
              <w:rPr>
                <w:b/>
                <w:bCs/>
              </w:rPr>
            </w:pPr>
            <w:r w:rsidRPr="00C5002D">
              <w:rPr>
                <w:b/>
                <w:bCs/>
              </w:rPr>
              <w:t>Symbol</w:t>
            </w:r>
          </w:p>
        </w:tc>
        <w:tc>
          <w:tcPr>
            <w:tcW w:w="2592" w:type="dxa"/>
            <w:tcBorders>
              <w:top w:val="single" w:color="auto" w:sz="2" w:space="0"/>
              <w:bottom w:val="single" w:color="000000" w:sz="12" w:space="0"/>
            </w:tcBorders>
            <w:shd w:val="clear" w:color="auto" w:fill="auto"/>
          </w:tcPr>
          <w:p w:rsidRPr="00C5002D" w:rsidR="00C5002D" w:rsidP="0075665E" w:rsidRDefault="00C5002D" w14:paraId="6405B5D8" w14:textId="77777777">
            <w:pPr>
              <w:rPr>
                <w:b/>
                <w:bCs/>
              </w:rPr>
            </w:pPr>
            <w:r w:rsidRPr="00C5002D">
              <w:rPr>
                <w:b/>
                <w:bCs/>
              </w:rPr>
              <w:t>Scientific Name</w:t>
            </w:r>
          </w:p>
        </w:tc>
        <w:tc>
          <w:tcPr>
            <w:tcW w:w="1992" w:type="dxa"/>
            <w:tcBorders>
              <w:top w:val="single" w:color="auto" w:sz="2" w:space="0"/>
              <w:bottom w:val="single" w:color="000000" w:sz="12" w:space="0"/>
            </w:tcBorders>
            <w:shd w:val="clear" w:color="auto" w:fill="auto"/>
          </w:tcPr>
          <w:p w:rsidRPr="00C5002D" w:rsidR="00C5002D" w:rsidP="0075665E" w:rsidRDefault="00C5002D" w14:paraId="4A1E0F69" w14:textId="77777777">
            <w:pPr>
              <w:rPr>
                <w:b/>
                <w:bCs/>
              </w:rPr>
            </w:pPr>
            <w:r w:rsidRPr="00C5002D">
              <w:rPr>
                <w:b/>
                <w:bCs/>
              </w:rPr>
              <w:t>Common Name</w:t>
            </w:r>
          </w:p>
        </w:tc>
        <w:tc>
          <w:tcPr>
            <w:tcW w:w="1956" w:type="dxa"/>
            <w:tcBorders>
              <w:top w:val="single" w:color="auto" w:sz="2" w:space="0"/>
              <w:bottom w:val="single" w:color="000000" w:sz="12" w:space="0"/>
            </w:tcBorders>
            <w:shd w:val="clear" w:color="auto" w:fill="auto"/>
          </w:tcPr>
          <w:p w:rsidRPr="00C5002D" w:rsidR="00C5002D" w:rsidP="0075665E" w:rsidRDefault="00C5002D" w14:paraId="7E421737" w14:textId="77777777">
            <w:pPr>
              <w:rPr>
                <w:b/>
                <w:bCs/>
              </w:rPr>
            </w:pPr>
            <w:r w:rsidRPr="00C5002D">
              <w:rPr>
                <w:b/>
                <w:bCs/>
              </w:rPr>
              <w:t>Canopy Position</w:t>
            </w:r>
          </w:p>
        </w:tc>
      </w:tr>
      <w:tr w:rsidRPr="00C5002D" w:rsidR="00C5002D" w:rsidTr="00C5002D" w14:paraId="7BE54633" w14:textId="77777777">
        <w:tc>
          <w:tcPr>
            <w:tcW w:w="1080" w:type="dxa"/>
            <w:tcBorders>
              <w:top w:val="single" w:color="000000" w:sz="12" w:space="0"/>
            </w:tcBorders>
            <w:shd w:val="clear" w:color="auto" w:fill="auto"/>
          </w:tcPr>
          <w:p w:rsidRPr="00C5002D" w:rsidR="00C5002D" w:rsidP="0075665E" w:rsidRDefault="00C5002D" w14:paraId="30963DF6" w14:textId="77777777">
            <w:pPr>
              <w:rPr>
                <w:bCs/>
              </w:rPr>
            </w:pPr>
            <w:r w:rsidRPr="00C5002D">
              <w:rPr>
                <w:bCs/>
              </w:rPr>
              <w:t>ACSA3</w:t>
            </w:r>
          </w:p>
        </w:tc>
        <w:tc>
          <w:tcPr>
            <w:tcW w:w="2592" w:type="dxa"/>
            <w:tcBorders>
              <w:top w:val="single" w:color="000000" w:sz="12" w:space="0"/>
            </w:tcBorders>
            <w:shd w:val="clear" w:color="auto" w:fill="auto"/>
          </w:tcPr>
          <w:p w:rsidRPr="00C5002D" w:rsidR="00C5002D" w:rsidP="0075665E" w:rsidRDefault="00C5002D" w14:paraId="0ED3CF0D" w14:textId="77777777">
            <w:r w:rsidRPr="00C5002D">
              <w:t xml:space="preserve">Acer </w:t>
            </w:r>
            <w:proofErr w:type="spellStart"/>
            <w:r w:rsidRPr="00C5002D">
              <w:t>saccharum</w:t>
            </w:r>
            <w:proofErr w:type="spellEnd"/>
          </w:p>
        </w:tc>
        <w:tc>
          <w:tcPr>
            <w:tcW w:w="1992" w:type="dxa"/>
            <w:tcBorders>
              <w:top w:val="single" w:color="000000" w:sz="12" w:space="0"/>
            </w:tcBorders>
            <w:shd w:val="clear" w:color="auto" w:fill="auto"/>
          </w:tcPr>
          <w:p w:rsidRPr="00C5002D" w:rsidR="00C5002D" w:rsidP="0075665E" w:rsidRDefault="00C5002D" w14:paraId="6EBAE08A" w14:textId="77777777">
            <w:r w:rsidRPr="00C5002D">
              <w:t>Sugar maple</w:t>
            </w:r>
          </w:p>
        </w:tc>
        <w:tc>
          <w:tcPr>
            <w:tcW w:w="1956" w:type="dxa"/>
            <w:tcBorders>
              <w:top w:val="single" w:color="000000" w:sz="12" w:space="0"/>
            </w:tcBorders>
            <w:shd w:val="clear" w:color="auto" w:fill="auto"/>
          </w:tcPr>
          <w:p w:rsidRPr="00C5002D" w:rsidR="00C5002D" w:rsidP="0075665E" w:rsidRDefault="00C5002D" w14:paraId="1244FE87" w14:textId="77777777">
            <w:r w:rsidRPr="00C5002D">
              <w:t>Upper</w:t>
            </w:r>
          </w:p>
        </w:tc>
      </w:tr>
      <w:tr w:rsidRPr="00C5002D" w:rsidR="00C5002D" w:rsidTr="00C5002D" w14:paraId="1F638E76" w14:textId="77777777">
        <w:tc>
          <w:tcPr>
            <w:tcW w:w="1080" w:type="dxa"/>
            <w:shd w:val="clear" w:color="auto" w:fill="auto"/>
          </w:tcPr>
          <w:p w:rsidRPr="00C5002D" w:rsidR="00C5002D" w:rsidP="0075665E" w:rsidRDefault="00C5002D" w14:paraId="25C30578" w14:textId="77777777">
            <w:pPr>
              <w:rPr>
                <w:bCs/>
              </w:rPr>
            </w:pPr>
            <w:r w:rsidRPr="00C5002D">
              <w:rPr>
                <w:bCs/>
              </w:rPr>
              <w:t>LITU</w:t>
            </w:r>
          </w:p>
        </w:tc>
        <w:tc>
          <w:tcPr>
            <w:tcW w:w="2592" w:type="dxa"/>
            <w:shd w:val="clear" w:color="auto" w:fill="auto"/>
          </w:tcPr>
          <w:p w:rsidRPr="00C5002D" w:rsidR="00C5002D" w:rsidP="0075665E" w:rsidRDefault="00C5002D" w14:paraId="45B598A5" w14:textId="77777777">
            <w:r w:rsidRPr="00C5002D">
              <w:t xml:space="preserve">Liriodendron </w:t>
            </w:r>
            <w:proofErr w:type="spellStart"/>
            <w:r w:rsidRPr="00C5002D">
              <w:t>tulipifera</w:t>
            </w:r>
            <w:proofErr w:type="spellEnd"/>
          </w:p>
        </w:tc>
        <w:tc>
          <w:tcPr>
            <w:tcW w:w="1992" w:type="dxa"/>
            <w:shd w:val="clear" w:color="auto" w:fill="auto"/>
          </w:tcPr>
          <w:p w:rsidRPr="00C5002D" w:rsidR="00C5002D" w:rsidP="0075665E" w:rsidRDefault="00C5002D" w14:paraId="62ADD9CA" w14:textId="77777777">
            <w:proofErr w:type="spellStart"/>
            <w:r w:rsidRPr="00C5002D">
              <w:t>Tuliptree</w:t>
            </w:r>
            <w:proofErr w:type="spellEnd"/>
          </w:p>
        </w:tc>
        <w:tc>
          <w:tcPr>
            <w:tcW w:w="1956" w:type="dxa"/>
            <w:shd w:val="clear" w:color="auto" w:fill="auto"/>
          </w:tcPr>
          <w:p w:rsidRPr="00C5002D" w:rsidR="00C5002D" w:rsidP="0075665E" w:rsidRDefault="00C5002D" w14:paraId="42891125" w14:textId="77777777">
            <w:r w:rsidRPr="00C5002D">
              <w:t>Upper</w:t>
            </w:r>
          </w:p>
        </w:tc>
      </w:tr>
      <w:tr w:rsidRPr="00C5002D" w:rsidR="00C5002D" w:rsidTr="00C5002D" w14:paraId="5487ED6E" w14:textId="77777777">
        <w:tc>
          <w:tcPr>
            <w:tcW w:w="1080" w:type="dxa"/>
            <w:shd w:val="clear" w:color="auto" w:fill="auto"/>
          </w:tcPr>
          <w:p w:rsidRPr="00C5002D" w:rsidR="00C5002D" w:rsidP="0075665E" w:rsidRDefault="00C5002D" w14:paraId="495D0C6C" w14:textId="77777777">
            <w:pPr>
              <w:rPr>
                <w:bCs/>
              </w:rPr>
            </w:pPr>
            <w:r w:rsidRPr="00C5002D">
              <w:rPr>
                <w:bCs/>
              </w:rPr>
              <w:t>FAGR</w:t>
            </w:r>
          </w:p>
        </w:tc>
        <w:tc>
          <w:tcPr>
            <w:tcW w:w="2592" w:type="dxa"/>
            <w:shd w:val="clear" w:color="auto" w:fill="auto"/>
          </w:tcPr>
          <w:p w:rsidRPr="00C5002D" w:rsidR="00C5002D" w:rsidP="0075665E" w:rsidRDefault="00C5002D" w14:paraId="11B276FC" w14:textId="77777777">
            <w:r w:rsidRPr="00C5002D">
              <w:t xml:space="preserve">Fagus </w:t>
            </w:r>
            <w:proofErr w:type="spellStart"/>
            <w:r w:rsidRPr="00C5002D">
              <w:t>grandifolia</w:t>
            </w:r>
            <w:proofErr w:type="spellEnd"/>
          </w:p>
        </w:tc>
        <w:tc>
          <w:tcPr>
            <w:tcW w:w="1992" w:type="dxa"/>
            <w:shd w:val="clear" w:color="auto" w:fill="auto"/>
          </w:tcPr>
          <w:p w:rsidRPr="00C5002D" w:rsidR="00C5002D" w:rsidP="0075665E" w:rsidRDefault="00C5002D" w14:paraId="068B5CAB" w14:textId="77777777">
            <w:r w:rsidRPr="00C5002D">
              <w:t>American beech</w:t>
            </w:r>
          </w:p>
        </w:tc>
        <w:tc>
          <w:tcPr>
            <w:tcW w:w="1956" w:type="dxa"/>
            <w:shd w:val="clear" w:color="auto" w:fill="auto"/>
          </w:tcPr>
          <w:p w:rsidRPr="00C5002D" w:rsidR="00C5002D" w:rsidP="0075665E" w:rsidRDefault="00C5002D" w14:paraId="2B6ECBA9" w14:textId="77777777">
            <w:r w:rsidRPr="00C5002D">
              <w:t>Upper</w:t>
            </w:r>
          </w:p>
        </w:tc>
      </w:tr>
      <w:tr w:rsidRPr="00C5002D" w:rsidR="00C5002D" w:rsidTr="00C5002D" w14:paraId="322050F2" w14:textId="77777777">
        <w:tc>
          <w:tcPr>
            <w:tcW w:w="1080" w:type="dxa"/>
            <w:shd w:val="clear" w:color="auto" w:fill="auto"/>
          </w:tcPr>
          <w:p w:rsidRPr="00C5002D" w:rsidR="00C5002D" w:rsidP="0075665E" w:rsidRDefault="00C5002D" w14:paraId="7DAC8965" w14:textId="77777777">
            <w:pPr>
              <w:rPr>
                <w:bCs/>
              </w:rPr>
            </w:pPr>
            <w:r w:rsidRPr="00C5002D">
              <w:rPr>
                <w:bCs/>
              </w:rPr>
              <w:t>QURU</w:t>
            </w:r>
          </w:p>
        </w:tc>
        <w:tc>
          <w:tcPr>
            <w:tcW w:w="2592" w:type="dxa"/>
            <w:shd w:val="clear" w:color="auto" w:fill="auto"/>
          </w:tcPr>
          <w:p w:rsidRPr="00C5002D" w:rsidR="00C5002D" w:rsidP="0075665E" w:rsidRDefault="00C5002D" w14:paraId="5F1FF23B" w14:textId="77777777">
            <w:r w:rsidRPr="00C5002D">
              <w:t xml:space="preserve">Quercus </w:t>
            </w:r>
            <w:proofErr w:type="spellStart"/>
            <w:r w:rsidRPr="00C5002D">
              <w:t>rubra</w:t>
            </w:r>
            <w:proofErr w:type="spellEnd"/>
          </w:p>
        </w:tc>
        <w:tc>
          <w:tcPr>
            <w:tcW w:w="1992" w:type="dxa"/>
            <w:shd w:val="clear" w:color="auto" w:fill="auto"/>
          </w:tcPr>
          <w:p w:rsidRPr="00C5002D" w:rsidR="00C5002D" w:rsidP="0075665E" w:rsidRDefault="00C5002D" w14:paraId="679CBC17" w14:textId="77777777">
            <w:r w:rsidRPr="00C5002D">
              <w:t>Northern red oak</w:t>
            </w:r>
          </w:p>
        </w:tc>
        <w:tc>
          <w:tcPr>
            <w:tcW w:w="1956" w:type="dxa"/>
            <w:shd w:val="clear" w:color="auto" w:fill="auto"/>
          </w:tcPr>
          <w:p w:rsidRPr="00C5002D" w:rsidR="00C5002D" w:rsidP="0075665E" w:rsidRDefault="00C5002D" w14:paraId="02E8A576" w14:textId="77777777">
            <w:r w:rsidRPr="00C5002D">
              <w:t>Upper</w:t>
            </w:r>
          </w:p>
        </w:tc>
      </w:tr>
    </w:tbl>
    <w:p w:rsidR="00C5002D" w:rsidP="00C5002D" w:rsidRDefault="00C5002D" w14:paraId="1CCE2CC9" w14:textId="77777777"/>
    <w:p w:rsidR="00C5002D" w:rsidP="00C5002D" w:rsidRDefault="00C5002D" w14:paraId="2C98CF79" w14:textId="77777777">
      <w:pPr>
        <w:pStyle w:val="SClassInfoPara"/>
      </w:pPr>
      <w:r>
        <w:t>Description</w:t>
      </w:r>
    </w:p>
    <w:p w:rsidR="00C5002D" w:rsidP="00C5002D" w:rsidRDefault="00C5002D" w14:paraId="7D5C0E20" w14:textId="3FB08B5B">
      <w:r>
        <w:t>Late s</w:t>
      </w:r>
      <w:r w:rsidR="00911E03">
        <w:t>uccessional stands,</w:t>
      </w:r>
      <w:r>
        <w:t xml:space="preserve"> which feature: some individual trees nearing maximum age and size for their species, multiple canopy strata, gaps, regeneration of multiple age and size classes, and coarse woody debris (standing and down) (Davis 1993). Dominant species: </w:t>
      </w:r>
      <w:r w:rsidRPr="003E609C">
        <w:rPr>
          <w:i/>
        </w:rPr>
        <w:t xml:space="preserve">Fagus </w:t>
      </w:r>
      <w:proofErr w:type="spellStart"/>
      <w:r w:rsidRPr="003E609C">
        <w:rPr>
          <w:i/>
        </w:rPr>
        <w:t>grandifolia</w:t>
      </w:r>
      <w:proofErr w:type="spellEnd"/>
      <w:r w:rsidRPr="003E609C">
        <w:rPr>
          <w:i/>
        </w:rPr>
        <w:t xml:space="preserve">, Acer </w:t>
      </w:r>
      <w:proofErr w:type="spellStart"/>
      <w:r w:rsidRPr="003E609C">
        <w:rPr>
          <w:i/>
        </w:rPr>
        <w:t>saccharum</w:t>
      </w:r>
      <w:proofErr w:type="spellEnd"/>
      <w:r w:rsidRPr="003E609C">
        <w:rPr>
          <w:i/>
        </w:rPr>
        <w:t xml:space="preserve">, Liriodendron </w:t>
      </w:r>
      <w:proofErr w:type="spellStart"/>
      <w:r w:rsidRPr="003E609C">
        <w:rPr>
          <w:i/>
        </w:rPr>
        <w:t>tulipifera</w:t>
      </w:r>
      <w:proofErr w:type="spellEnd"/>
      <w:r w:rsidRPr="003E609C">
        <w:rPr>
          <w:i/>
        </w:rPr>
        <w:t xml:space="preserve">, Quercus </w:t>
      </w:r>
      <w:proofErr w:type="spellStart"/>
      <w:r w:rsidRPr="003E609C">
        <w:rPr>
          <w:i/>
        </w:rPr>
        <w:t>rubra</w:t>
      </w:r>
      <w:proofErr w:type="spellEnd"/>
      <w:r>
        <w:t>. Fire is infrequent with low intensity (e.g</w:t>
      </w:r>
      <w:r w:rsidR="007967F4">
        <w:t>.,</w:t>
      </w:r>
      <w:r>
        <w:t xml:space="preserve"> surface fires during droughts). Canopy structure is maintained by wind, ice, insect and disease events</w:t>
      </w:r>
      <w:r w:rsidR="003E609C">
        <w:t>,</w:t>
      </w:r>
      <w:r>
        <w:t xml:space="preserve"> and the scale of disturbance is dominated by gap dynamics (Davis 1993).</w:t>
      </w:r>
    </w:p>
    <w:p w:rsidR="00C5002D" w:rsidP="00C5002D" w:rsidRDefault="00C5002D" w14:paraId="4F96D22B"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60</w:t>
            </w:r>
          </w:p>
        </w:tc>
      </w:tr>
      <w:tr>
        <w:tc>
          <w:p>
            <w:pPr>
              <w:jc w:val="center"/>
            </w:pPr>
            <w:r>
              <w:rPr>
                <w:sz w:val="20"/>
              </w:rPr>
              <w:t>Late1:CLS</w:t>
            </w:r>
          </w:p>
        </w:tc>
        <w:tc>
          <w:p>
            <w:pPr>
              <w:jc w:val="center"/>
            </w:pPr>
            <w:r>
              <w:rPr>
                <w:sz w:val="20"/>
              </w:rPr>
              <w:t>61</w:t>
            </w:r>
          </w:p>
        </w:tc>
        <w:tc>
          <w:p>
            <w:pPr>
              <w:jc w:val="center"/>
            </w:pPr>
            <w:r>
              <w:rPr>
                <w:sz w:val="20"/>
              </w:rPr>
              <w:t>Late2:CLS</w:t>
            </w:r>
          </w:p>
        </w:tc>
        <w:tc>
          <w:p>
            <w:pPr>
              <w:jc w:val="center"/>
            </w:pPr>
            <w:r>
              <w:rPr>
                <w:sz w:val="20"/>
              </w:rPr>
              <w:t>200</w:t>
            </w:r>
          </w:p>
        </w:tc>
      </w:tr>
      <w:tr>
        <w:tc>
          <w:p>
            <w:pPr>
              <w:jc w:val="center"/>
            </w:pPr>
            <w:r>
              <w:rPr>
                <w:sz w:val="20"/>
              </w:rPr>
              <w:t>Late2:CLS</w:t>
            </w:r>
          </w:p>
        </w:tc>
        <w:tc>
          <w:p>
            <w:pPr>
              <w:jc w:val="center"/>
            </w:pPr>
            <w:r>
              <w:rPr>
                <w:sz w:val="20"/>
              </w:rPr>
              <w:t>201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Late2:CLS</w:t>
            </w:r>
          </w:p>
        </w:tc>
        <w:tc>
          <w:p>
            <w:pPr>
              <w:jc w:val="center"/>
            </w:pPr>
            <w:r>
              <w:rPr>
                <w:sz w:val="20"/>
              </w:rPr>
              <w:t>Late2:CLS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5002D" w:rsidP="00C5002D" w:rsidRDefault="00C5002D" w14:paraId="51BAACEB" w14:textId="77777777">
      <w:proofErr w:type="spellStart"/>
      <w:r>
        <w:t>Beatley</w:t>
      </w:r>
      <w:proofErr w:type="spellEnd"/>
      <w:r>
        <w:t>, J.C. 1959. The primeval forests of a periglacial area in the Allegheny Plateau (Vinton and Jackson Counties, Ohio). Bulletin of the Ohio Biological Survey 1:1-166.</w:t>
      </w:r>
    </w:p>
    <w:p w:rsidR="00C5002D" w:rsidP="00C5002D" w:rsidRDefault="00C5002D" w14:paraId="01889E26" w14:textId="77777777"/>
    <w:p w:rsidR="00C5002D" w:rsidP="00C5002D" w:rsidRDefault="00C5002D" w14:paraId="7127C50F" w14:textId="77777777">
      <w:r>
        <w:t xml:space="preserve">Braun, E.L. 1950. Deciduous forests of eastern North America. </w:t>
      </w:r>
      <w:proofErr w:type="spellStart"/>
      <w:r>
        <w:t>Blakiston</w:t>
      </w:r>
      <w:proofErr w:type="spellEnd"/>
      <w:r>
        <w:t xml:space="preserve"> Co., Philadelphia. </w:t>
      </w:r>
    </w:p>
    <w:p w:rsidR="00C5002D" w:rsidP="00C5002D" w:rsidRDefault="00C5002D" w14:paraId="1DBFC591" w14:textId="77777777"/>
    <w:p w:rsidR="00C5002D" w:rsidP="00C5002D" w:rsidRDefault="00C5002D" w14:paraId="610B0718" w14:textId="1A3E2A69">
      <w:r>
        <w:t xml:space="preserve">Brown, </w:t>
      </w:r>
      <w:r w:rsidR="007967F4">
        <w:t xml:space="preserve">James </w:t>
      </w:r>
      <w:r>
        <w:t xml:space="preserve">K. and </w:t>
      </w:r>
      <w:r w:rsidR="007967F4">
        <w:t>Jane</w:t>
      </w:r>
      <w:r>
        <w:t xml:space="preserve"> </w:t>
      </w:r>
      <w:proofErr w:type="spellStart"/>
      <w:r>
        <w:t>Kapler</w:t>
      </w:r>
      <w:proofErr w:type="spellEnd"/>
      <w:r w:rsidR="003E609C">
        <w:t>-</w:t>
      </w:r>
      <w:r>
        <w:t>Smith, eds. 2000. Wildland fire in ecosystems: effects of fire on flora. Gen. Tech. Rep. RMRS-GTR-42</w:t>
      </w:r>
      <w:r w:rsidR="007967F4">
        <w:t>-</w:t>
      </w:r>
      <w:r>
        <w:t>vol</w:t>
      </w:r>
      <w:r w:rsidR="007967F4">
        <w:t>.</w:t>
      </w:r>
      <w:r>
        <w:t>2. Ogden, UT</w:t>
      </w:r>
      <w:r w:rsidR="007967F4">
        <w:t>.</w:t>
      </w:r>
      <w:r>
        <w:t xml:space="preserve"> USDA Forest Service, Rocky Mountain Research Station. 257 pp.</w:t>
      </w:r>
    </w:p>
    <w:p w:rsidR="00C5002D" w:rsidP="00C5002D" w:rsidRDefault="00C5002D" w14:paraId="7F1BFF21" w14:textId="77777777"/>
    <w:p w:rsidR="00C5002D" w:rsidP="00C5002D" w:rsidRDefault="00C5002D" w14:paraId="701785E7" w14:textId="5DEDC33A">
      <w:r>
        <w:t xml:space="preserve">Davis, M.B., ed. 1993. Eastern Old-Growth Forests: Prospects </w:t>
      </w:r>
      <w:r w:rsidR="003E609C">
        <w:t>f</w:t>
      </w:r>
      <w:r w:rsidR="007967F4">
        <w:t>or</w:t>
      </w:r>
      <w:r>
        <w:t xml:space="preserve"> Rediscovery </w:t>
      </w:r>
      <w:proofErr w:type="gramStart"/>
      <w:r w:rsidR="007967F4">
        <w:t>And</w:t>
      </w:r>
      <w:proofErr w:type="gramEnd"/>
      <w:r>
        <w:t xml:space="preserve"> Recovery (Paperback) ISBN: 155963409X</w:t>
      </w:r>
      <w:r w:rsidR="007967F4">
        <w:t>.</w:t>
      </w:r>
    </w:p>
    <w:p w:rsidR="00C5002D" w:rsidP="00C5002D" w:rsidRDefault="00C5002D" w14:paraId="5178E4EE" w14:textId="77777777"/>
    <w:p w:rsidR="00C5002D" w:rsidP="00C5002D" w:rsidRDefault="00C5002D" w14:paraId="25F35B99" w14:textId="77777777">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xml:space="preserve">. 1998. Prehistoric human use of fire, the eastern agricultural complex and Appalachian oak-chestnut forests: paleoecology of Cliff Palace Pond, </w:t>
      </w:r>
      <w:r w:rsidR="0097772F">
        <w:t>Kentucky</w:t>
      </w:r>
      <w:r>
        <w:t>. American Antiquity 63:263-278.</w:t>
      </w:r>
    </w:p>
    <w:p w:rsidR="00C5002D" w:rsidP="00C5002D" w:rsidRDefault="00C5002D" w14:paraId="040DCDF5" w14:textId="77777777"/>
    <w:p w:rsidR="00C5002D" w:rsidP="00C5002D" w:rsidRDefault="00C5002D" w14:paraId="20A2ED86" w14:textId="77777777">
      <w:r>
        <w:t>Dyer, J.M. 2001. Using witness trees to assess forest change in southeastern Ohio. Canadian Journal of Forest Research 31:1708-1718.</w:t>
      </w:r>
    </w:p>
    <w:p w:rsidR="00C5002D" w:rsidP="00C5002D" w:rsidRDefault="00C5002D" w14:paraId="257EE607" w14:textId="77777777"/>
    <w:p w:rsidR="00C5002D" w:rsidP="00C5002D" w:rsidRDefault="00C5002D" w14:paraId="104B64CD" w14:textId="77777777">
      <w:r>
        <w:t xml:space="preserve">Frost, C.C. 1998. Presettlement fire frequency regimes of the United States: a first approximation. In: </w:t>
      </w:r>
      <w:r w:rsidR="007967F4">
        <w:t>Proceedings of the 20th Tall Timbers fire ecology conference--fire</w:t>
      </w:r>
      <w:r>
        <w:t xml:space="preserve"> in ecosystem management: shifting the paradigm from suppression to prescription. </w:t>
      </w:r>
      <w:proofErr w:type="spellStart"/>
      <w:r w:rsidR="007967F4">
        <w:t>Pruden</w:t>
      </w:r>
      <w:proofErr w:type="spellEnd"/>
      <w:r w:rsidR="007967F4">
        <w:t xml:space="preserve">, T.L. and L.A. Brennan. </w:t>
      </w:r>
      <w:r>
        <w:t>Tall Timbers Research Station, Tallahassee, FL</w:t>
      </w:r>
      <w:r w:rsidR="007967F4">
        <w:t>. 70-81</w:t>
      </w:r>
      <w:r>
        <w:t>.</w:t>
      </w:r>
    </w:p>
    <w:p w:rsidR="00C5002D" w:rsidP="00C5002D" w:rsidRDefault="00C5002D" w14:paraId="3766C02D" w14:textId="77777777"/>
    <w:p w:rsidR="00C5002D" w:rsidP="00C5002D" w:rsidRDefault="00C5002D" w14:paraId="7BE73E8F" w14:textId="77777777">
      <w:proofErr w:type="spellStart"/>
      <w:r>
        <w:lastRenderedPageBreak/>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149:21-34.</w:t>
      </w:r>
    </w:p>
    <w:p w:rsidR="00C5002D" w:rsidP="00C5002D" w:rsidRDefault="00C5002D" w14:paraId="7157E756" w14:textId="77777777"/>
    <w:p w:rsidR="00C5002D" w:rsidP="00C5002D" w:rsidRDefault="00C5002D" w14:paraId="5452C3F4" w14:textId="77777777">
      <w:r>
        <w:t>Hutchins, R.B., R.L. Blevins, J.D. Hill and E.H. White. 1976. The influence of soils and microclimate on vegetation of forested slopes in eastern Kentucky. Soil Science 121:234-241.</w:t>
      </w:r>
    </w:p>
    <w:p w:rsidR="00C5002D" w:rsidP="00C5002D" w:rsidRDefault="00C5002D" w14:paraId="06344F45" w14:textId="77777777"/>
    <w:p w:rsidR="00C5002D" w:rsidP="00C5002D" w:rsidRDefault="00C5002D" w14:paraId="1FD1C590" w14:textId="77777777">
      <w:r>
        <w:t xml:space="preserve">Iverson, L.R., M.E. Dale, </w:t>
      </w:r>
      <w:r w:rsidR="007967F4">
        <w:t xml:space="preserve">M.E., </w:t>
      </w:r>
      <w:r>
        <w:t>C.T. Scott and A. Prasad. 1997. A GIS-derived integrated moisture index to predict forest composition and productivity of Ohio forests</w:t>
      </w:r>
      <w:r w:rsidR="007967F4">
        <w:t xml:space="preserve"> (U.S.A.).</w:t>
      </w:r>
      <w:r w:rsidR="0097772F">
        <w:t xml:space="preserve"> </w:t>
      </w:r>
      <w:r>
        <w:t>Landscape Ecology 12:331-348.</w:t>
      </w:r>
    </w:p>
    <w:p w:rsidR="00C5002D" w:rsidP="00C5002D" w:rsidRDefault="00C5002D" w14:paraId="4D94E154" w14:textId="77777777"/>
    <w:p w:rsidR="00C5002D" w:rsidP="00C5002D" w:rsidRDefault="00C5002D" w14:paraId="6395404F" w14:textId="77777777">
      <w:proofErr w:type="spellStart"/>
      <w:r>
        <w:t>Küchler</w:t>
      </w:r>
      <w:proofErr w:type="spellEnd"/>
      <w:r>
        <w:t xml:space="preserve">, A.W. 1964. Potential natural vegetation of the conterminous United States (map). Special Publication 36. American Geographic Society, NY. </w:t>
      </w:r>
    </w:p>
    <w:p w:rsidR="00C5002D" w:rsidP="00C5002D" w:rsidRDefault="00C5002D" w14:paraId="6FD10D02" w14:textId="77777777"/>
    <w:p w:rsidR="00C5002D" w:rsidP="00C5002D" w:rsidRDefault="00C5002D" w14:paraId="41ECFEA9" w14:textId="77777777">
      <w:r>
        <w:t xml:space="preserve">McCarthy, B.C., C.J. Small and D.L. </w:t>
      </w:r>
      <w:proofErr w:type="spellStart"/>
      <w:r>
        <w:t>Rubino</w:t>
      </w:r>
      <w:proofErr w:type="spellEnd"/>
      <w:r>
        <w:t xml:space="preserve">. 2001. </w:t>
      </w:r>
      <w:r w:rsidR="007967F4">
        <w:t>Composition</w:t>
      </w:r>
      <w:r>
        <w:t>, structure and dynamics of Dysart Woods, an old-growth mixed mesophytic forest of southeastern Ohio. Forest Ecology and Management 140:193-213.</w:t>
      </w:r>
    </w:p>
    <w:p w:rsidR="00C5002D" w:rsidP="00C5002D" w:rsidRDefault="00C5002D" w14:paraId="3BF279D4" w14:textId="77777777"/>
    <w:p w:rsidR="00C5002D" w:rsidP="00C5002D" w:rsidRDefault="00C5002D" w14:paraId="60388B16" w14:textId="77777777">
      <w:r>
        <w:t xml:space="preserve">McNab, W.H. and P.E. Avers. 1994. Ecological </w:t>
      </w:r>
      <w:proofErr w:type="spellStart"/>
      <w:r>
        <w:t>subregions</w:t>
      </w:r>
      <w:proofErr w:type="spellEnd"/>
      <w:r>
        <w:t xml:space="preserve"> of the United States: section descriptions. USDA Forest Service Administrative Publication WO-WSA-5. </w:t>
      </w:r>
    </w:p>
    <w:p w:rsidR="00C5002D" w:rsidP="00C5002D" w:rsidRDefault="00C5002D" w14:paraId="743CB95C" w14:textId="77777777"/>
    <w:p w:rsidR="00C5002D" w:rsidP="00C5002D" w:rsidRDefault="00C5002D" w14:paraId="589FED9D" w14:textId="77777777">
      <w:r>
        <w:t>Morris, S.J. and R.E.J. Boerner. 1998. Landscape patterns of nitrogen mineralization and nitrification in southern Ohio hardwood forests. Landscape Ecology 13:215-224.</w:t>
      </w:r>
    </w:p>
    <w:p w:rsidR="00C5002D" w:rsidP="00C5002D" w:rsidRDefault="00C5002D" w14:paraId="0A6B8F28" w14:textId="77777777"/>
    <w:p w:rsidR="00C5002D" w:rsidP="00C5002D" w:rsidRDefault="00C5002D" w14:paraId="5B5FB351" w14:textId="77777777">
      <w:r>
        <w:t>Muller, R.N. 1982. Vegetation patterns in the mixed mesophytic forest of eastern Kentucky. Ecology 63:1901-1917.</w:t>
      </w:r>
    </w:p>
    <w:p w:rsidR="00C5002D" w:rsidP="00C5002D" w:rsidRDefault="00C5002D" w14:paraId="016F16B4" w14:textId="77777777"/>
    <w:p w:rsidR="00C5002D" w:rsidP="00C5002D" w:rsidRDefault="00C5002D" w14:paraId="1DC69690" w14:textId="77777777">
      <w:r>
        <w:t>NatureServe. 2007. International Ecological Classification Standard: Terrestrial Ecological Classifications. NatureServe Central Databases. Arlington, VA. Data current as of 10 February 2007.</w:t>
      </w:r>
    </w:p>
    <w:p w:rsidR="00C5002D" w:rsidP="00C5002D" w:rsidRDefault="00C5002D" w14:paraId="668ADB5E" w14:textId="77777777"/>
    <w:p w:rsidR="00C5002D" w:rsidP="00C5002D" w:rsidRDefault="00C5002D" w14:paraId="780E8E4F" w14:textId="77777777">
      <w:proofErr w:type="spellStart"/>
      <w:r>
        <w:t>Rentch</w:t>
      </w:r>
      <w:proofErr w:type="spellEnd"/>
      <w:r>
        <w:t xml:space="preserve">, J.S., M.A. </w:t>
      </w:r>
      <w:proofErr w:type="spellStart"/>
      <w:r>
        <w:t>Fajvan</w:t>
      </w:r>
      <w:proofErr w:type="spellEnd"/>
      <w:r>
        <w:t xml:space="preserve"> and R.R. Hicks Jr. 2003.</w:t>
      </w:r>
      <w:r w:rsidR="0097772F">
        <w:t xml:space="preserve"> </w:t>
      </w:r>
      <w:r>
        <w:t>Spatial and temporal disturbance characteristics of oak-dominated old-growth stands in the central hardwood forest region. Forest Science 49:778-789.</w:t>
      </w:r>
    </w:p>
    <w:p w:rsidR="00C5002D" w:rsidP="00C5002D" w:rsidRDefault="00C5002D" w14:paraId="61765718" w14:textId="77777777"/>
    <w:p w:rsidR="00C5002D" w:rsidP="00C5002D" w:rsidRDefault="00C5002D" w14:paraId="13F8313A" w14:textId="77777777">
      <w:r>
        <w:t>Schmidt, K.M., J.P. Menakis, C.C. Hardy, W.J. Hann and D.L. Bunnell. 2002. Development of coarse-scale spatial data for wildland fire and fuel management. USDA Forest Service GTR-RMRS-87.</w:t>
      </w:r>
    </w:p>
    <w:p w:rsidRPr="00A43E41" w:rsidR="004D5F12" w:rsidP="00C5002D" w:rsidRDefault="004D5F12" w14:paraId="33853B1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94C7E" w14:textId="77777777" w:rsidR="002314C3" w:rsidRDefault="002314C3">
      <w:r>
        <w:separator/>
      </w:r>
    </w:p>
  </w:endnote>
  <w:endnote w:type="continuationSeparator" w:id="0">
    <w:p w14:paraId="44B1CE76" w14:textId="77777777" w:rsidR="002314C3" w:rsidRDefault="002314C3">
      <w:r>
        <w:continuationSeparator/>
      </w:r>
    </w:p>
  </w:endnote>
  <w:endnote w:type="continuationNotice" w:id="1">
    <w:p w14:paraId="646AD410" w14:textId="77777777" w:rsidR="002314C3" w:rsidRDefault="00231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1A130" w14:textId="77777777" w:rsidR="00C5002D" w:rsidRDefault="00C5002D" w:rsidP="00C5002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88597" w14:textId="77777777" w:rsidR="002314C3" w:rsidRDefault="002314C3">
      <w:r>
        <w:separator/>
      </w:r>
    </w:p>
  </w:footnote>
  <w:footnote w:type="continuationSeparator" w:id="0">
    <w:p w14:paraId="07F3BCD3" w14:textId="77777777" w:rsidR="002314C3" w:rsidRDefault="002314C3">
      <w:r>
        <w:continuationSeparator/>
      </w:r>
    </w:p>
  </w:footnote>
  <w:footnote w:type="continuationNotice" w:id="1">
    <w:p w14:paraId="7FF886E2" w14:textId="77777777" w:rsidR="002314C3" w:rsidRDefault="002314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711AF" w14:textId="77777777" w:rsidR="00A43E41" w:rsidRDefault="00A43E41" w:rsidP="00C500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2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4C3"/>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5FD9"/>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52B5"/>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E609C"/>
    <w:rsid w:val="003F05BA"/>
    <w:rsid w:val="003F0CAF"/>
    <w:rsid w:val="003F0D4E"/>
    <w:rsid w:val="003F280C"/>
    <w:rsid w:val="003F322E"/>
    <w:rsid w:val="003F61DE"/>
    <w:rsid w:val="00400D76"/>
    <w:rsid w:val="00401571"/>
    <w:rsid w:val="004016D3"/>
    <w:rsid w:val="0040465F"/>
    <w:rsid w:val="004052F1"/>
    <w:rsid w:val="0040627B"/>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13F1"/>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0E53"/>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2728A"/>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37FB"/>
    <w:rsid w:val="007742B4"/>
    <w:rsid w:val="00776476"/>
    <w:rsid w:val="007779C1"/>
    <w:rsid w:val="00780442"/>
    <w:rsid w:val="00783B91"/>
    <w:rsid w:val="007863E7"/>
    <w:rsid w:val="00786AC1"/>
    <w:rsid w:val="007870CA"/>
    <w:rsid w:val="00790258"/>
    <w:rsid w:val="00792396"/>
    <w:rsid w:val="00792F50"/>
    <w:rsid w:val="007967F4"/>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E03"/>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1CDE"/>
    <w:rsid w:val="0093352F"/>
    <w:rsid w:val="00933DFD"/>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2F"/>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977EF"/>
    <w:rsid w:val="00AA0869"/>
    <w:rsid w:val="00AA0C00"/>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742"/>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26C71"/>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458B"/>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02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7D8"/>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0D7"/>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0D9C"/>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47BB3"/>
  <w15:docId w15:val="{4F567B29-F0B9-4913-9652-93A1F5EA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A0C00"/>
    <w:pPr>
      <w:ind w:left="720"/>
    </w:pPr>
    <w:rPr>
      <w:rFonts w:ascii="Calibri" w:eastAsiaTheme="minorHAnsi" w:hAnsi="Calibri"/>
      <w:sz w:val="22"/>
      <w:szCs w:val="22"/>
    </w:rPr>
  </w:style>
  <w:style w:type="character" w:styleId="Hyperlink">
    <w:name w:val="Hyperlink"/>
    <w:basedOn w:val="DefaultParagraphFont"/>
    <w:rsid w:val="00AA0C00"/>
    <w:rPr>
      <w:color w:val="0000FF" w:themeColor="hyperlink"/>
      <w:u w:val="single"/>
    </w:rPr>
  </w:style>
  <w:style w:type="paragraph" w:styleId="BalloonText">
    <w:name w:val="Balloon Text"/>
    <w:basedOn w:val="Normal"/>
    <w:link w:val="BalloonTextChar"/>
    <w:uiPriority w:val="99"/>
    <w:semiHidden/>
    <w:unhideWhenUsed/>
    <w:rsid w:val="00AA0C00"/>
    <w:rPr>
      <w:rFonts w:ascii="Tahoma" w:hAnsi="Tahoma" w:cs="Tahoma"/>
      <w:sz w:val="16"/>
      <w:szCs w:val="16"/>
    </w:rPr>
  </w:style>
  <w:style w:type="character" w:customStyle="1" w:styleId="BalloonTextChar">
    <w:name w:val="Balloon Text Char"/>
    <w:basedOn w:val="DefaultParagraphFont"/>
    <w:link w:val="BalloonText"/>
    <w:uiPriority w:val="99"/>
    <w:semiHidden/>
    <w:rsid w:val="00AA0C00"/>
    <w:rPr>
      <w:rFonts w:ascii="Tahoma" w:hAnsi="Tahoma" w:cs="Tahoma"/>
      <w:sz w:val="16"/>
      <w:szCs w:val="16"/>
    </w:rPr>
  </w:style>
  <w:style w:type="character" w:styleId="CommentReference">
    <w:name w:val="annotation reference"/>
    <w:basedOn w:val="DefaultParagraphFont"/>
    <w:uiPriority w:val="99"/>
    <w:semiHidden/>
    <w:unhideWhenUsed/>
    <w:rsid w:val="00C877D8"/>
    <w:rPr>
      <w:sz w:val="16"/>
      <w:szCs w:val="16"/>
    </w:rPr>
  </w:style>
  <w:style w:type="paragraph" w:styleId="CommentText">
    <w:name w:val="annotation text"/>
    <w:basedOn w:val="Normal"/>
    <w:link w:val="CommentTextChar"/>
    <w:uiPriority w:val="99"/>
    <w:semiHidden/>
    <w:unhideWhenUsed/>
    <w:rsid w:val="00C877D8"/>
    <w:rPr>
      <w:sz w:val="20"/>
      <w:szCs w:val="20"/>
    </w:rPr>
  </w:style>
  <w:style w:type="character" w:customStyle="1" w:styleId="CommentTextChar">
    <w:name w:val="Comment Text Char"/>
    <w:basedOn w:val="DefaultParagraphFont"/>
    <w:link w:val="CommentText"/>
    <w:uiPriority w:val="99"/>
    <w:semiHidden/>
    <w:rsid w:val="00C877D8"/>
  </w:style>
  <w:style w:type="paragraph" w:styleId="CommentSubject">
    <w:name w:val="annotation subject"/>
    <w:basedOn w:val="CommentText"/>
    <w:next w:val="CommentText"/>
    <w:link w:val="CommentSubjectChar"/>
    <w:uiPriority w:val="99"/>
    <w:semiHidden/>
    <w:unhideWhenUsed/>
    <w:rsid w:val="00C877D8"/>
    <w:rPr>
      <w:b/>
      <w:bCs/>
    </w:rPr>
  </w:style>
  <w:style w:type="character" w:customStyle="1" w:styleId="CommentSubjectChar">
    <w:name w:val="Comment Subject Char"/>
    <w:basedOn w:val="CommentTextChar"/>
    <w:link w:val="CommentSubject"/>
    <w:uiPriority w:val="99"/>
    <w:semiHidden/>
    <w:rsid w:val="00C87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63217">
      <w:bodyDiv w:val="1"/>
      <w:marLeft w:val="0"/>
      <w:marRight w:val="0"/>
      <w:marTop w:val="0"/>
      <w:marBottom w:val="0"/>
      <w:divBdr>
        <w:top w:val="none" w:sz="0" w:space="0" w:color="auto"/>
        <w:left w:val="none" w:sz="0" w:space="0" w:color="auto"/>
        <w:bottom w:val="none" w:sz="0" w:space="0" w:color="auto"/>
        <w:right w:val="none" w:sz="0" w:space="0" w:color="auto"/>
      </w:divBdr>
    </w:div>
    <w:div w:id="16280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2014-08-21T15:00:00Z</cp:lastPrinted>
  <dcterms:created xsi:type="dcterms:W3CDTF">2018-03-29T01:16:00Z</dcterms:created>
  <dcterms:modified xsi:type="dcterms:W3CDTF">2018-03-29T01:16:00Z</dcterms:modified>
</cp:coreProperties>
</file>
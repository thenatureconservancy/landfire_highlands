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C0F" w:rsidP="001D2C0F" w:rsidRDefault="001D2C0F">
      <w:pPr>
        <w:pStyle w:val="BpSTitle"/>
      </w:pPr>
      <w:r>
        <w:t>13170</w:t>
      </w:r>
    </w:p>
    <w:p w:rsidR="001D2C0F" w:rsidP="001D2C0F" w:rsidRDefault="001D2C0F">
      <w:pPr>
        <w:pStyle w:val="BpSTitle"/>
      </w:pPr>
      <w:r>
        <w:t xml:space="preserve">Allegheny-Cumberland Dry Oak Forest </w:t>
      </w:r>
      <w:r w:rsidR="002A1653">
        <w:t>a</w:t>
      </w:r>
      <w:r>
        <w:t>nd Woodland</w:t>
      </w:r>
    </w:p>
    <w:p w:rsidR="001D2C0F" w:rsidP="001D2C0F" w:rsidRDefault="001D2C0F">
      <w:r>
        <w:t xmlns:w="http://schemas.openxmlformats.org/wordprocessingml/2006/main">BpS Model/Description Version: Aug. 2020</w:t>
      </w:r>
      <w:r>
        <w:tab/>
      </w:r>
      <w:r>
        <w:tab/>
      </w:r>
      <w:r>
        <w:tab/>
      </w:r>
      <w:r>
        <w:tab/>
      </w:r>
      <w:r>
        <w:tab/>
      </w:r>
      <w:r>
        <w:tab/>
      </w:r>
      <w:r>
        <w:tab/>
      </w:r>
    </w:p>
    <w:p w:rsidR="001D2C0F" w:rsidP="001D2C0F" w:rsidRDefault="002A1653">
      <w:r>
        <w:tab/>
      </w:r>
      <w:r>
        <w:tab/>
      </w:r>
      <w:r>
        <w:tab/>
      </w:r>
      <w:r>
        <w:tab/>
      </w:r>
      <w:r>
        <w:tab/>
      </w:r>
      <w:r>
        <w:tab/>
      </w:r>
      <w:r>
        <w:tab/>
      </w:r>
      <w:r>
        <w:tab/>
      </w:r>
      <w:r>
        <w:tab/>
      </w:r>
      <w:r>
        <w:tab/>
        <w:t>Update: 3/28/2018</w:t>
      </w:r>
    </w:p>
    <w:p w:rsidR="002A1653" w:rsidP="001D2C0F" w:rsidRDefault="002A165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2124"/>
        <w:gridCol w:w="1728"/>
        <w:gridCol w:w="3420"/>
      </w:tblGrid>
      <w:tr w:rsidRPr="001D2C0F" w:rsidR="001D2C0F" w:rsidTr="001D2C0F">
        <w:tc>
          <w:tcPr>
            <w:tcW w:w="1668" w:type="dxa"/>
            <w:tcBorders>
              <w:top w:val="single" w:color="auto" w:sz="2" w:space="0"/>
              <w:left w:val="single" w:color="auto" w:sz="12" w:space="0"/>
              <w:bottom w:val="single" w:color="000000" w:sz="12" w:space="0"/>
            </w:tcBorders>
            <w:shd w:val="clear" w:color="auto" w:fill="auto"/>
          </w:tcPr>
          <w:p w:rsidRPr="001D2C0F" w:rsidR="001D2C0F" w:rsidP="0059564A" w:rsidRDefault="001D2C0F">
            <w:pPr>
              <w:rPr>
                <w:b/>
                <w:bCs/>
              </w:rPr>
            </w:pPr>
            <w:r w:rsidRPr="001D2C0F">
              <w:rPr>
                <w:b/>
                <w:bCs/>
              </w:rPr>
              <w:t>Modelers</w:t>
            </w:r>
          </w:p>
        </w:tc>
        <w:tc>
          <w:tcPr>
            <w:tcW w:w="2124" w:type="dxa"/>
            <w:tcBorders>
              <w:top w:val="single" w:color="auto" w:sz="2" w:space="0"/>
              <w:bottom w:val="single" w:color="000000" w:sz="12" w:space="0"/>
              <w:right w:val="single" w:color="000000" w:sz="12" w:space="0"/>
            </w:tcBorders>
            <w:shd w:val="clear" w:color="auto" w:fill="auto"/>
          </w:tcPr>
          <w:p w:rsidRPr="001D2C0F" w:rsidR="001D2C0F" w:rsidP="0059564A" w:rsidRDefault="001D2C0F">
            <w:pPr>
              <w:rPr>
                <w:b/>
                <w:bCs/>
              </w:rPr>
            </w:pPr>
          </w:p>
        </w:tc>
        <w:tc>
          <w:tcPr>
            <w:tcW w:w="1728" w:type="dxa"/>
            <w:tcBorders>
              <w:top w:val="single" w:color="auto" w:sz="2" w:space="0"/>
              <w:left w:val="single" w:color="000000" w:sz="12" w:space="0"/>
              <w:bottom w:val="single" w:color="000000" w:sz="12" w:space="0"/>
            </w:tcBorders>
            <w:shd w:val="clear" w:color="auto" w:fill="auto"/>
          </w:tcPr>
          <w:p w:rsidRPr="001D2C0F" w:rsidR="001D2C0F" w:rsidP="0059564A" w:rsidRDefault="001D2C0F">
            <w:pPr>
              <w:rPr>
                <w:b/>
                <w:bCs/>
              </w:rPr>
            </w:pPr>
            <w:r w:rsidRPr="001D2C0F">
              <w:rPr>
                <w:b/>
                <w:bCs/>
              </w:rPr>
              <w:t>Reviewers</w:t>
            </w:r>
          </w:p>
        </w:tc>
        <w:tc>
          <w:tcPr>
            <w:tcW w:w="3420" w:type="dxa"/>
            <w:tcBorders>
              <w:top w:val="single" w:color="auto" w:sz="2" w:space="0"/>
              <w:bottom w:val="single" w:color="000000" w:sz="12" w:space="0"/>
            </w:tcBorders>
            <w:shd w:val="clear" w:color="auto" w:fill="auto"/>
          </w:tcPr>
          <w:p w:rsidRPr="001D2C0F" w:rsidR="001D2C0F" w:rsidP="0059564A" w:rsidRDefault="001D2C0F">
            <w:pPr>
              <w:rPr>
                <w:b/>
                <w:bCs/>
              </w:rPr>
            </w:pPr>
          </w:p>
        </w:tc>
      </w:tr>
      <w:tr w:rsidRPr="001D2C0F" w:rsidR="001D2C0F" w:rsidTr="001D2C0F">
        <w:tc>
          <w:tcPr>
            <w:tcW w:w="1668" w:type="dxa"/>
            <w:tcBorders>
              <w:top w:val="single" w:color="000000" w:sz="12" w:space="0"/>
              <w:left w:val="single" w:color="auto" w:sz="12" w:space="0"/>
            </w:tcBorders>
            <w:shd w:val="clear" w:color="auto" w:fill="auto"/>
          </w:tcPr>
          <w:p w:rsidRPr="001D2C0F" w:rsidR="001D2C0F" w:rsidP="0059564A" w:rsidRDefault="001D2C0F">
            <w:pPr>
              <w:rPr>
                <w:bCs/>
              </w:rPr>
            </w:pPr>
            <w:r w:rsidRPr="001D2C0F">
              <w:rPr>
                <w:bCs/>
              </w:rPr>
              <w:t>Jeff Sole</w:t>
            </w:r>
          </w:p>
        </w:tc>
        <w:tc>
          <w:tcPr>
            <w:tcW w:w="2124" w:type="dxa"/>
            <w:tcBorders>
              <w:top w:val="single" w:color="000000" w:sz="12" w:space="0"/>
              <w:right w:val="single" w:color="000000" w:sz="12" w:space="0"/>
            </w:tcBorders>
            <w:shd w:val="clear" w:color="auto" w:fill="auto"/>
          </w:tcPr>
          <w:p w:rsidRPr="001D2C0F" w:rsidR="001D2C0F" w:rsidP="0059564A" w:rsidRDefault="001D2C0F">
            <w:r w:rsidRPr="001D2C0F">
              <w:t>jsole@tnc.org</w:t>
            </w:r>
          </w:p>
        </w:tc>
        <w:tc>
          <w:tcPr>
            <w:tcW w:w="1728" w:type="dxa"/>
            <w:tcBorders>
              <w:top w:val="single" w:color="000000" w:sz="12" w:space="0"/>
              <w:left w:val="single" w:color="000000" w:sz="12" w:space="0"/>
            </w:tcBorders>
            <w:shd w:val="clear" w:color="auto" w:fill="auto"/>
          </w:tcPr>
          <w:p w:rsidRPr="001D2C0F" w:rsidR="001D2C0F" w:rsidP="0059564A" w:rsidRDefault="001D2C0F">
            <w:r w:rsidRPr="001D2C0F">
              <w:t>Carl Nordman</w:t>
            </w:r>
          </w:p>
        </w:tc>
        <w:tc>
          <w:tcPr>
            <w:tcW w:w="3420" w:type="dxa"/>
            <w:tcBorders>
              <w:top w:val="single" w:color="000000" w:sz="12" w:space="0"/>
            </w:tcBorders>
            <w:shd w:val="clear" w:color="auto" w:fill="auto"/>
          </w:tcPr>
          <w:p w:rsidRPr="001D2C0F" w:rsidR="001D2C0F" w:rsidP="0059564A" w:rsidRDefault="001D2C0F">
            <w:r w:rsidRPr="001D2C0F">
              <w:t>carl_nordman@natureserve.org</w:t>
            </w:r>
          </w:p>
        </w:tc>
      </w:tr>
      <w:tr w:rsidRPr="001D2C0F" w:rsidR="001D2C0F" w:rsidTr="001D2C0F">
        <w:tc>
          <w:tcPr>
            <w:tcW w:w="1668" w:type="dxa"/>
            <w:tcBorders>
              <w:left w:val="single" w:color="auto" w:sz="12" w:space="0"/>
            </w:tcBorders>
            <w:shd w:val="clear" w:color="auto" w:fill="auto"/>
          </w:tcPr>
          <w:p w:rsidRPr="001D2C0F" w:rsidR="001D2C0F" w:rsidP="0059564A" w:rsidRDefault="001D2C0F">
            <w:pPr>
              <w:rPr>
                <w:bCs/>
              </w:rPr>
            </w:pPr>
            <w:r w:rsidRPr="001D2C0F">
              <w:rPr>
                <w:bCs/>
              </w:rPr>
              <w:t>Dave Minney</w:t>
            </w:r>
          </w:p>
        </w:tc>
        <w:tc>
          <w:tcPr>
            <w:tcW w:w="2124" w:type="dxa"/>
            <w:tcBorders>
              <w:right w:val="single" w:color="000000" w:sz="12" w:space="0"/>
            </w:tcBorders>
            <w:shd w:val="clear" w:color="auto" w:fill="auto"/>
          </w:tcPr>
          <w:p w:rsidRPr="001D2C0F" w:rsidR="001D2C0F" w:rsidP="0059564A" w:rsidRDefault="001D2C0F">
            <w:r w:rsidRPr="001D2C0F">
              <w:t>dminney@tnc.gov</w:t>
            </w:r>
          </w:p>
        </w:tc>
        <w:tc>
          <w:tcPr>
            <w:tcW w:w="1728" w:type="dxa"/>
            <w:tcBorders>
              <w:left w:val="single" w:color="000000" w:sz="12" w:space="0"/>
            </w:tcBorders>
            <w:shd w:val="clear" w:color="auto" w:fill="auto"/>
          </w:tcPr>
          <w:p w:rsidRPr="001D2C0F" w:rsidR="001D2C0F" w:rsidP="0059564A" w:rsidRDefault="001D2C0F">
            <w:r w:rsidRPr="001D2C0F">
              <w:t>None</w:t>
            </w:r>
          </w:p>
        </w:tc>
        <w:tc>
          <w:tcPr>
            <w:tcW w:w="3420" w:type="dxa"/>
            <w:shd w:val="clear" w:color="auto" w:fill="auto"/>
          </w:tcPr>
          <w:p w:rsidRPr="001D2C0F" w:rsidR="001D2C0F" w:rsidP="0059564A" w:rsidRDefault="001D2C0F">
            <w:r w:rsidRPr="001D2C0F">
              <w:t>None</w:t>
            </w:r>
          </w:p>
        </w:tc>
      </w:tr>
      <w:tr w:rsidRPr="001D2C0F" w:rsidR="001D2C0F" w:rsidTr="001D2C0F">
        <w:tc>
          <w:tcPr>
            <w:tcW w:w="1668" w:type="dxa"/>
            <w:tcBorders>
              <w:left w:val="single" w:color="auto" w:sz="12" w:space="0"/>
              <w:bottom w:val="single" w:color="auto" w:sz="2" w:space="0"/>
            </w:tcBorders>
            <w:shd w:val="clear" w:color="auto" w:fill="auto"/>
          </w:tcPr>
          <w:p w:rsidRPr="001D2C0F" w:rsidR="001D2C0F" w:rsidP="0059564A" w:rsidRDefault="001D2C0F">
            <w:pPr>
              <w:rPr>
                <w:bCs/>
              </w:rPr>
            </w:pPr>
            <w:r w:rsidRPr="001D2C0F">
              <w:rPr>
                <w:bCs/>
              </w:rPr>
              <w:t>Alison Coons</w:t>
            </w:r>
          </w:p>
        </w:tc>
        <w:tc>
          <w:tcPr>
            <w:tcW w:w="2124" w:type="dxa"/>
            <w:tcBorders>
              <w:right w:val="single" w:color="000000" w:sz="12" w:space="0"/>
            </w:tcBorders>
            <w:shd w:val="clear" w:color="auto" w:fill="auto"/>
          </w:tcPr>
          <w:p w:rsidRPr="001D2C0F" w:rsidR="001D2C0F" w:rsidP="0059564A" w:rsidRDefault="001D2C0F">
            <w:r w:rsidRPr="001D2C0F">
              <w:t>acoons@fs.fed.us</w:t>
            </w:r>
          </w:p>
        </w:tc>
        <w:tc>
          <w:tcPr>
            <w:tcW w:w="1728" w:type="dxa"/>
            <w:tcBorders>
              <w:left w:val="single" w:color="000000" w:sz="12" w:space="0"/>
              <w:bottom w:val="single" w:color="auto" w:sz="2" w:space="0"/>
            </w:tcBorders>
            <w:shd w:val="clear" w:color="auto" w:fill="auto"/>
          </w:tcPr>
          <w:p w:rsidRPr="001D2C0F" w:rsidR="001D2C0F" w:rsidP="0059564A" w:rsidRDefault="001D2C0F">
            <w:r w:rsidRPr="001D2C0F">
              <w:t>None</w:t>
            </w:r>
          </w:p>
        </w:tc>
        <w:tc>
          <w:tcPr>
            <w:tcW w:w="3420" w:type="dxa"/>
            <w:shd w:val="clear" w:color="auto" w:fill="auto"/>
          </w:tcPr>
          <w:p w:rsidRPr="001D2C0F" w:rsidR="001D2C0F" w:rsidP="0059564A" w:rsidRDefault="001D2C0F">
            <w:r w:rsidRPr="001D2C0F">
              <w:t>None</w:t>
            </w:r>
          </w:p>
        </w:tc>
      </w:tr>
    </w:tbl>
    <w:p w:rsidR="001D2C0F" w:rsidP="001D2C0F" w:rsidRDefault="001D2C0F"/>
    <w:p w:rsidR="001D2C0F" w:rsidP="001D2C0F" w:rsidRDefault="001D2C0F">
      <w:pPr>
        <w:pStyle w:val="InfoPara"/>
      </w:pPr>
      <w:r>
        <w:t>Vegetation Type</w:t>
      </w:r>
    </w:p>
    <w:p w:rsidR="001D2C0F" w:rsidP="001D2C0F" w:rsidRDefault="001D2C0F">
      <w:r>
        <w:t>Forest and Woodland</w:t>
      </w:r>
    </w:p>
    <w:p w:rsidR="001D2C0F" w:rsidP="001D2C0F" w:rsidRDefault="001D2C0F">
      <w:pPr>
        <w:pStyle w:val="InfoPara"/>
      </w:pPr>
      <w:r>
        <w:t>Map Zones</w:t>
      </w:r>
    </w:p>
    <w:p w:rsidR="00232687" w:rsidP="00232687" w:rsidRDefault="007A69DB">
      <w:r>
        <w:t>48, 53</w:t>
      </w:r>
    </w:p>
    <w:p w:rsidR="001D2C0F" w:rsidP="001D2C0F" w:rsidRDefault="001D2C0F">
      <w:pPr>
        <w:pStyle w:val="InfoPara"/>
      </w:pPr>
      <w:r>
        <w:t>Geographic Range</w:t>
      </w:r>
    </w:p>
    <w:p w:rsidR="001D2C0F" w:rsidP="001D2C0F" w:rsidRDefault="001D2C0F">
      <w:r>
        <w:t xml:space="preserve">This system occurs on the Allegheny, Piedmont, and Cumberland plateaus, and may be applicable to other forests in the Central Hardwoods Region dominated by oak species, predominantly </w:t>
      </w:r>
      <w:r w:rsidRPr="002A1653">
        <w:rPr>
          <w:i/>
        </w:rPr>
        <w:t>Quercus alba</w:t>
      </w:r>
      <w:r>
        <w:t>. This system can also be found as small isolated patches in the Southern Blue Ridge (NatureServe 2007).</w:t>
      </w:r>
    </w:p>
    <w:p w:rsidR="001D2C0F" w:rsidP="001D2C0F" w:rsidRDefault="001D2C0F">
      <w:pPr>
        <w:pStyle w:val="InfoPara"/>
      </w:pPr>
      <w:r>
        <w:t>Biophysical Site Description</w:t>
      </w:r>
    </w:p>
    <w:p w:rsidR="001D2C0F" w:rsidP="001D2C0F" w:rsidRDefault="001D2C0F">
      <w:r>
        <w:t>This system encompasses dry hardwood forests on predominantly acidic substrates in the Allegheny and Cumberland plateaus, and ridges in the Ridge and Valley. This system can also be found as small isolated patches in the Southern Blue Ridge. Its range is more or less consistent with the "Mixed Mesophytic Forest Region" of Braun (1950) and Greller (1988), although it is not a mesic forest type (NatureServe 2007).</w:t>
      </w:r>
    </w:p>
    <w:p w:rsidR="001D2C0F" w:rsidP="001D2C0F" w:rsidRDefault="001D2C0F">
      <w:pPr>
        <w:pStyle w:val="InfoPara"/>
      </w:pPr>
      <w:r>
        <w:t>Vegetation Description</w:t>
      </w:r>
    </w:p>
    <w:p w:rsidR="001D2C0F" w:rsidP="001D2C0F" w:rsidRDefault="001D2C0F">
      <w:r>
        <w:t xml:space="preserve">These forests were typically dominated by </w:t>
      </w:r>
      <w:r w:rsidRPr="002A1653">
        <w:rPr>
          <w:i/>
        </w:rPr>
        <w:t>Quercus alba, Quercus falcata, Quercus prinus, Quercus coccinea</w:t>
      </w:r>
      <w:r>
        <w:t>, with</w:t>
      </w:r>
      <w:r w:rsidR="00232687">
        <w:t xml:space="preserve"> </w:t>
      </w:r>
      <w:r>
        <w:t xml:space="preserve">lesser amounts of </w:t>
      </w:r>
      <w:r w:rsidRPr="002A1653">
        <w:rPr>
          <w:i/>
        </w:rPr>
        <w:t>Acer rubrum, Carya glabra</w:t>
      </w:r>
      <w:r>
        <w:t xml:space="preserve">, and </w:t>
      </w:r>
      <w:r w:rsidRPr="002A1653">
        <w:rPr>
          <w:i/>
        </w:rPr>
        <w:t>Carya alba</w:t>
      </w:r>
      <w:r>
        <w:t>. These occur in a variety of situations, most likely on nutrient-poor or acidic soils and, to a much lesser extent, on circumneutral soils. American chestnut (</w:t>
      </w:r>
      <w:r w:rsidRPr="002A1653">
        <w:rPr>
          <w:i/>
        </w:rPr>
        <w:t>Castanea dentata</w:t>
      </w:r>
      <w:r>
        <w:t xml:space="preserve">) was once dominant or codominant in many of these forests and sprouts of C. dentata can often be found where it was formerly a common tree. Small inclusions of </w:t>
      </w:r>
      <w:r w:rsidRPr="002A1653">
        <w:rPr>
          <w:i/>
        </w:rPr>
        <w:t>Pinus echinata</w:t>
      </w:r>
      <w:r>
        <w:t xml:space="preserve"> and/or </w:t>
      </w:r>
      <w:r w:rsidRPr="002A1653">
        <w:rPr>
          <w:i/>
        </w:rPr>
        <w:t>Pinus virginiana</w:t>
      </w:r>
      <w:r>
        <w:t xml:space="preserve"> may occur, particularly adjacent to escarpments or following fire. In the absence of fire, </w:t>
      </w:r>
      <w:r w:rsidRPr="002A1653">
        <w:rPr>
          <w:i/>
        </w:rPr>
        <w:t>Pinus strobus</w:t>
      </w:r>
      <w:r>
        <w:t xml:space="preserve"> may invade some stands (NatureServe 2007).</w:t>
      </w:r>
    </w:p>
    <w:p w:rsidR="001D2C0F" w:rsidP="001D2C0F" w:rsidRDefault="001D2C0F"/>
    <w:p w:rsidR="001D2C0F" w:rsidP="001D2C0F" w:rsidRDefault="001D2C0F">
      <w:r>
        <w:t>Today, subcanopies and shrub layers are usually well-developed. Some areas (usually on drier sites) now have dense evergreen ericaceous shrub layers of mountain laurel (</w:t>
      </w:r>
      <w:r w:rsidRPr="002A1653">
        <w:rPr>
          <w:i/>
        </w:rPr>
        <w:t>Kalmia latifolia</w:t>
      </w:r>
      <w:r>
        <w:t>), fetterbush (</w:t>
      </w:r>
      <w:r w:rsidRPr="002A1653">
        <w:rPr>
          <w:i/>
        </w:rPr>
        <w:t>Pieris floribunda</w:t>
      </w:r>
      <w:r>
        <w:t>), or on more mesic sites rhododendron (</w:t>
      </w:r>
      <w:r w:rsidRPr="002A1653">
        <w:rPr>
          <w:i/>
        </w:rPr>
        <w:t>Rhododendron</w:t>
      </w:r>
      <w:r>
        <w:t xml:space="preserve"> spp.). Other areas have more open shrub layers, sometimes consisting of blueberries (</w:t>
      </w:r>
      <w:r w:rsidRPr="002A1653">
        <w:rPr>
          <w:i/>
        </w:rPr>
        <w:t>Vaccinium</w:t>
      </w:r>
      <w:r>
        <w:t xml:space="preserve"> spp.) or huckleberries (</w:t>
      </w:r>
      <w:r w:rsidRPr="002A1653">
        <w:rPr>
          <w:i/>
        </w:rPr>
        <w:t>Gaylussacia</w:t>
      </w:r>
      <w:r>
        <w:t xml:space="preserve"> spp.). Herbs, forbs, and ferns are usually sparse to moderate in density.</w:t>
      </w:r>
    </w:p>
    <w:p w:rsidR="001D2C0F" w:rsidP="001D2C0F" w:rsidRDefault="001D2C0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bl>
    <w:p>
      <w:r>
        <w:rPr>
          <w:sz w:val="16"/>
        </w:rPr>
        <w:t>Species names are from the NRCS PLANTS database. Check species codes at http://plants.usda.gov.</w:t>
      </w:r>
    </w:p>
    <w:p w:rsidR="001D2C0F" w:rsidP="001D2C0F" w:rsidRDefault="001D2C0F">
      <w:pPr>
        <w:pStyle w:val="InfoPara"/>
      </w:pPr>
      <w:r>
        <w:t>Disturbance Description</w:t>
      </w:r>
    </w:p>
    <w:p w:rsidR="00731A42" w:rsidP="00731A42" w:rsidRDefault="00731A42">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731A42" w:rsidP="001D2C0F" w:rsidRDefault="00731A42">
      <w:bookmarkStart w:name="_GoBack" w:id="0"/>
      <w:bookmarkEnd w:id="0"/>
    </w:p>
    <w:p w:rsidR="001D2C0F" w:rsidP="001D2C0F" w:rsidRDefault="001D2C0F">
      <w:r>
        <w:t>Most oaks are long-lived with typical age of mortality ranging from 200</w:t>
      </w:r>
      <w:r w:rsidR="002A1653">
        <w:t>-</w:t>
      </w:r>
      <w:r>
        <w:t>400yrs. Scarlet and black oaks are shorter-lived with typical ages being approximately 50</w:t>
      </w:r>
      <w:r w:rsidR="002A1653">
        <w:t>-</w:t>
      </w:r>
      <w:r>
        <w:t xml:space="preserve">100yrs, while white oaks can live as long as 600yrs. A mixed pine component would exist on poor soils on ridgetops. Extreme wind or ice storms occasionally create larger canopy openings. </w:t>
      </w:r>
    </w:p>
    <w:p w:rsidR="001D2C0F" w:rsidP="001D2C0F" w:rsidRDefault="001D2C0F"/>
    <w:p w:rsidR="001D2C0F" w:rsidP="001D2C0F" w:rsidRDefault="001D2C0F">
      <w:r>
        <w:t>The oak-hickory forest is predominantly Fire Regime I, characterized by low-severity surface fires. Historically, indigenous fires accounted for</w:t>
      </w:r>
      <w:r w:rsidR="008C3A06">
        <w:t xml:space="preserve"> more than</w:t>
      </w:r>
      <w:r>
        <w:t xml:space="preserve"> 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Oak-hickory grubs (tree-sprout and shrub thickets) and small areas of yellow pine occurred where fire frequency was a bit less, probably </w:t>
      </w:r>
      <w:r w:rsidR="00232687">
        <w:t>3</w:t>
      </w:r>
      <w:r w:rsidR="002A1653">
        <w:t>-</w:t>
      </w:r>
      <w:r w:rsidR="00232687">
        <w:t>9yrs</w:t>
      </w:r>
      <w:r>
        <w:t xml:space="preserve">. Grub conditions would also arise immediately after catastrophic burns that would top-kill tree-dominated communities. </w:t>
      </w:r>
    </w:p>
    <w:p w:rsidR="001D2C0F" w:rsidP="001D2C0F" w:rsidRDefault="001D2C0F"/>
    <w:p w:rsidR="001D2C0F" w:rsidP="001D2C0F" w:rsidRDefault="001D2C0F">
      <w:r>
        <w:t xml:space="preserve">Savannas and woodlands developed within a moderate burning regime, with fire return intervals also averaging every </w:t>
      </w:r>
      <w:r w:rsidR="00232687">
        <w:t>3</w:t>
      </w:r>
      <w:r w:rsidR="002A1653">
        <w:t>-</w:t>
      </w:r>
      <w:r w:rsidR="00232687">
        <w:t>9yrs</w:t>
      </w:r>
      <w:r>
        <w:t xml:space="preserve">.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w:t>
      </w:r>
      <w:r w:rsidR="00232687">
        <w:t>7</w:t>
      </w:r>
      <w:r w:rsidR="002A1653">
        <w:t>-</w:t>
      </w:r>
      <w:r>
        <w:t>32yrs from 1846 to 2002</w:t>
      </w:r>
      <w:r w:rsidR="002A1653">
        <w:t>,</w:t>
      </w:r>
      <w:r>
        <w:t xml:space="preserve"> with a median of approximately 16yrs, and</w:t>
      </w:r>
      <w:r w:rsidR="002A1653">
        <w:t>,</w:t>
      </w:r>
      <w:r>
        <w:t xml:space="preserve"> prior to the fire control era</w:t>
      </w:r>
      <w:r w:rsidR="002A1653">
        <w:t>,</w:t>
      </w:r>
      <w:r>
        <w:t xml:space="preserve"> ranged from </w:t>
      </w:r>
      <w:r w:rsidR="00232687">
        <w:t>7</w:t>
      </w:r>
      <w:r w:rsidR="002A1653">
        <w:t>-</w:t>
      </w:r>
      <w:r>
        <w:t>15yrs (Schuler and McClain, 2003). Schuler and McClain stated that these observations did not deviate significantly from previous research in the oak forests of O</w:t>
      </w:r>
      <w:r w:rsidR="002A1653">
        <w:t>hio</w:t>
      </w:r>
      <w:r>
        <w:t>, M</w:t>
      </w:r>
      <w:r w:rsidR="002A1653">
        <w:t>aryland</w:t>
      </w:r>
      <w:r>
        <w:t xml:space="preserve"> and M</w:t>
      </w:r>
      <w:r w:rsidR="002A1653">
        <w:t>issouri</w:t>
      </w:r>
      <w:r>
        <w:t xml:space="preserve">. </w:t>
      </w:r>
      <w:r w:rsidR="002A1653">
        <w:t>(A</w:t>
      </w:r>
      <w:r>
        <w:t>bove description was taken from R</w:t>
      </w:r>
      <w:r w:rsidR="008C3A06">
        <w:t>apid Assessment [RA]</w:t>
      </w:r>
      <w:r>
        <w:t xml:space="preserve"> model R6OAHI -- Oak Hickory.</w:t>
      </w:r>
      <w:r w:rsidR="002A1653">
        <w:t>)</w:t>
      </w:r>
    </w:p>
    <w:p w:rsidR="001D2C0F" w:rsidP="001D2C0F" w:rsidRDefault="001D2C0F"/>
    <w:p w:rsidR="001D2C0F" w:rsidP="001D2C0F" w:rsidRDefault="001D2C0F">
      <w:r>
        <w:t>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w:t>
      </w:r>
      <w:r w:rsidR="00232687">
        <w:t>.,</w:t>
      </w:r>
      <w:r>
        <w:t xml:space="preserve"> rivers and lakes). Prolonged lengths of time (100</w:t>
      </w:r>
      <w:r w:rsidR="002A1653">
        <w:t>-</w:t>
      </w:r>
      <w:r>
        <w:t>150yrs) were needed for maple dominance to manifest.</w:t>
      </w:r>
    </w:p>
    <w:p w:rsidR="001D2C0F" w:rsidP="001D2C0F" w:rsidRDefault="005140D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91</w:t>
            </w:r>
          </w:p>
        </w:tc>
        <w:tc>
          <w:p>
            <w:pPr>
              <w:jc w:val="center"/>
            </w:pPr>
            <w:r>
              <w:t>6</w:t>
            </w:r>
          </w:p>
        </w:tc>
        <w:tc>
          <w:p>
            <w:pPr>
              <w:jc w:val="center"/>
            </w:pPr>
            <w:r>
              <w:t>1</w:t>
            </w:r>
          </w:p>
        </w:tc>
        <w:tc>
          <w:p>
            <w:pPr>
              <w:jc w:val="center"/>
            </w:pPr>
            <w:r>
              <w:t>25</w:t>
            </w:r>
          </w:p>
        </w:tc>
      </w:tr>
      <w:tr>
        <w:tc>
          <w:p>
            <w:pPr>
              <w:jc w:val="center"/>
            </w:pPr>
            <w:r>
              <w:t>Moderate (Mixed)</w:t>
            </w:r>
          </w:p>
        </w:tc>
        <w:tc>
          <w:p>
            <w:pPr>
              <w:jc w:val="center"/>
            </w:pPr>
            <w:r>
              <w:t>1207</w:t>
            </w:r>
          </w:p>
        </w:tc>
        <w:tc>
          <w:p>
            <w:pPr>
              <w:jc w:val="center"/>
            </w:pPr>
            <w:r>
              <w:t/>
            </w:r>
          </w:p>
        </w:tc>
        <w:tc>
          <w:p>
            <w:pPr>
              <w:jc w:val="center"/>
            </w:pPr>
            <w:r>
              <w:t>5</w:t>
            </w:r>
          </w:p>
        </w:tc>
        <w:tc>
          <w:p>
            <w:pPr>
              <w:jc w:val="center"/>
            </w:pPr>
            <w:r>
              <w:t>50</w:t>
            </w:r>
          </w:p>
        </w:tc>
      </w:tr>
      <w:tr>
        <w:tc>
          <w:p>
            <w:pPr>
              <w:jc w:val="center"/>
            </w:pPr>
            <w:r>
              <w:t>Low (Surface)</w:t>
            </w:r>
          </w:p>
        </w:tc>
        <w:tc>
          <w:p>
            <w:pPr>
              <w:jc w:val="center"/>
            </w:pPr>
            <w:r>
              <w:t>6</w:t>
            </w:r>
          </w:p>
        </w:tc>
        <w:tc>
          <w:p>
            <w:pPr>
              <w:jc w:val="center"/>
            </w:pPr>
            <w:r>
              <w:t>94</w:t>
            </w:r>
          </w:p>
        </w:tc>
        <w:tc>
          <w:p>
            <w:pPr>
              <w:jc w:val="center"/>
            </w:pPr>
            <w:r>
              <w:t>2</w:t>
            </w:r>
          </w:p>
        </w:tc>
        <w:tc>
          <w:p>
            <w:pPr>
              <w:jc w:val="center"/>
            </w:pPr>
            <w:r>
              <w:t>25</w:t>
            </w:r>
          </w:p>
        </w:tc>
      </w:tr>
      <w:tr>
        <w:tc>
          <w:p>
            <w:pPr>
              <w:jc w:val="center"/>
            </w:pPr>
            <w:r>
              <w:t>All Fires</w:t>
            </w:r>
          </w:p>
        </w:tc>
        <w:tc>
          <w:p>
            <w:pPr>
              <w:jc w:val="center"/>
            </w:pPr>
            <w:r>
              <w:t>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D2C0F" w:rsidP="001D2C0F" w:rsidRDefault="001D2C0F">
      <w:pPr>
        <w:pStyle w:val="InfoPara"/>
      </w:pPr>
      <w:r>
        <w:t>Scale Description</w:t>
      </w:r>
    </w:p>
    <w:p w:rsidR="001D2C0F" w:rsidP="001D2C0F" w:rsidRDefault="001D2C0F">
      <w:r>
        <w:t>Pre-European oak-hickory forests covered hundreds of thousands of contiguous acres.</w:t>
      </w:r>
    </w:p>
    <w:p w:rsidR="001D2C0F" w:rsidP="001D2C0F" w:rsidRDefault="001D2C0F">
      <w:pPr>
        <w:pStyle w:val="InfoPara"/>
      </w:pPr>
      <w:r>
        <w:t>Adjacency or Identification Concerns</w:t>
      </w:r>
    </w:p>
    <w:p w:rsidR="001D2C0F" w:rsidP="001D2C0F" w:rsidRDefault="001D2C0F">
      <w:r>
        <w:t>Adjace</w:t>
      </w:r>
      <w:r w:rsidR="002A1653">
        <w:t>nt Ecological System Comments: t</w:t>
      </w:r>
      <w:r>
        <w:t xml:space="preserve">he somewhat more mesic and/or more base-rich forests of the lower slopes of the Cumberlands and the lower slopes and valleys in the Ridge and Valley are covered by South-Central Interior Mesophytic Forest (CES202.887 </w:t>
      </w:r>
      <w:r w:rsidR="002A1653">
        <w:t>–</w:t>
      </w:r>
      <w:r>
        <w:t xml:space="preserve"> </w:t>
      </w:r>
      <w:r w:rsidR="002A1653">
        <w:t>Biophysical Setting [</w:t>
      </w:r>
      <w:r>
        <w:t>BpS</w:t>
      </w:r>
      <w:r w:rsidR="002A1653">
        <w:t>]</w:t>
      </w:r>
      <w:r>
        <w:t xml:space="preserve"> 1321). Southern Ridge and Valley/Cumberland Dry Calcareous Forest (CES202.457 -- BpS 1376)</w:t>
      </w:r>
      <w:r w:rsidR="002A1653">
        <w:t xml:space="preserve"> </w:t>
      </w:r>
      <w:r>
        <w:t>is found in some similar landscapes as BpS 1317</w:t>
      </w:r>
      <w:r w:rsidR="002A1653">
        <w:t>,</w:t>
      </w:r>
      <w:r>
        <w:t xml:space="preserve"> Allegheny-Cumberland Dry Oak Forest and Woodland, but on more base-rich substrates, which usually correspond to different landform positions (NatureServe 2007).</w:t>
      </w:r>
    </w:p>
    <w:p w:rsidR="001D2C0F" w:rsidP="001D2C0F" w:rsidRDefault="001D2C0F">
      <w:pPr>
        <w:pStyle w:val="InfoPara"/>
      </w:pPr>
      <w:r>
        <w:t>Issues or Problems</w:t>
      </w:r>
    </w:p>
    <w:p w:rsidR="001D2C0F" w:rsidP="001D2C0F" w:rsidRDefault="001D2C0F">
      <w:r>
        <w:t xml:space="preserve">This type occurs across many coarse mapped </w:t>
      </w:r>
      <w:r w:rsidR="002A1653">
        <w:t xml:space="preserve">RA </w:t>
      </w:r>
      <w:r>
        <w:t>P</w:t>
      </w:r>
      <w:r w:rsidR="002A1653">
        <w:t xml:space="preserve">otential </w:t>
      </w:r>
      <w:r>
        <w:t>N</w:t>
      </w:r>
      <w:r w:rsidR="002A1653">
        <w:t xml:space="preserve">atural </w:t>
      </w:r>
      <w:r>
        <w:t>V</w:t>
      </w:r>
      <w:r w:rsidR="002A1653">
        <w:t xml:space="preserve">egetation </w:t>
      </w:r>
      <w:r>
        <w:t>G</w:t>
      </w:r>
      <w:r w:rsidR="002A1653">
        <w:t>roup</w:t>
      </w:r>
      <w:r>
        <w:t>s. Many F</w:t>
      </w:r>
      <w:r w:rsidR="002A1653">
        <w:t xml:space="preserve">ire </w:t>
      </w:r>
      <w:r>
        <w:t>R</w:t>
      </w:r>
      <w:r w:rsidR="002A1653">
        <w:t xml:space="preserve">egime </w:t>
      </w:r>
      <w:r>
        <w:t>C</w:t>
      </w:r>
      <w:r w:rsidR="002A1653">
        <w:t xml:space="preserve">ondition </w:t>
      </w:r>
      <w:r>
        <w:t>C</w:t>
      </w:r>
      <w:r w:rsidR="002A1653">
        <w:t>lass</w:t>
      </w:r>
      <w:r>
        <w:t xml:space="preserve"> models are redundant, overlap, or are similar.</w:t>
      </w:r>
    </w:p>
    <w:p w:rsidR="001D2C0F" w:rsidP="001D2C0F" w:rsidRDefault="001D2C0F">
      <w:pPr>
        <w:pStyle w:val="InfoPara"/>
      </w:pPr>
      <w:r>
        <w:t>Native Uncharacteristic Conditions</w:t>
      </w:r>
    </w:p>
    <w:p w:rsidR="001D2C0F" w:rsidP="001D2C0F" w:rsidRDefault="001D2C0F">
      <w:r>
        <w:t xml:space="preserve">American Chestnut was once a dominant species in this type, but was reduced dramatically in the 1930s. Sprouts of </w:t>
      </w:r>
      <w:r w:rsidRPr="002A1653">
        <w:rPr>
          <w:i/>
        </w:rPr>
        <w:t>Castanea dentata</w:t>
      </w:r>
      <w:r>
        <w:t xml:space="preserve"> can often be found where it was formerly a common tree.</w:t>
      </w:r>
    </w:p>
    <w:p w:rsidRPr="005140DE" w:rsidR="007A69DB" w:rsidP="005140DE" w:rsidRDefault="001D2C0F">
      <w:pPr>
        <w:pStyle w:val="InfoPara"/>
      </w:pPr>
      <w:r>
        <w:t>Comments</w:t>
      </w:r>
    </w:p>
    <w:p w:rsidR="001D2C0F" w:rsidP="001D2C0F" w:rsidRDefault="001D2C0F">
      <w:pPr>
        <w:pStyle w:val="ReportSection"/>
      </w:pPr>
      <w:r>
        <w:t>Succession Classes</w:t>
      </w:r>
    </w:p>
    <w:p w:rsidR="001D2C0F" w:rsidP="001D2C0F" w:rsidRDefault="001D2C0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2C0F" w:rsidP="001D2C0F" w:rsidRDefault="001D2C0F">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D2C0F" w:rsidP="001D2C0F" w:rsidRDefault="001D2C0F"/>
    <w:p w:rsidR="001D2C0F" w:rsidP="001D2C0F" w:rsidRDefault="001D2C0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1D2C0F" w:rsidR="001D2C0F" w:rsidTr="001D2C0F">
        <w:tc>
          <w:tcPr>
            <w:tcW w:w="1152" w:type="dxa"/>
            <w:tcBorders>
              <w:top w:val="single" w:color="auto" w:sz="2" w:space="0"/>
              <w:bottom w:val="single" w:color="000000" w:sz="12" w:space="0"/>
            </w:tcBorders>
            <w:shd w:val="clear" w:color="auto" w:fill="auto"/>
          </w:tcPr>
          <w:p w:rsidRPr="001D2C0F" w:rsidR="001D2C0F" w:rsidP="00A84DCD" w:rsidRDefault="001D2C0F">
            <w:pPr>
              <w:rPr>
                <w:b/>
                <w:bCs/>
              </w:rPr>
            </w:pPr>
            <w:r w:rsidRPr="001D2C0F">
              <w:rPr>
                <w:b/>
                <w:bCs/>
              </w:rPr>
              <w:t>Symbol</w:t>
            </w:r>
          </w:p>
        </w:tc>
        <w:tc>
          <w:tcPr>
            <w:tcW w:w="2376" w:type="dxa"/>
            <w:tcBorders>
              <w:top w:val="single" w:color="auto" w:sz="2" w:space="0"/>
              <w:bottom w:val="single" w:color="000000" w:sz="12" w:space="0"/>
            </w:tcBorders>
            <w:shd w:val="clear" w:color="auto" w:fill="auto"/>
          </w:tcPr>
          <w:p w:rsidRPr="001D2C0F" w:rsidR="001D2C0F" w:rsidP="00A84DCD" w:rsidRDefault="001D2C0F">
            <w:pPr>
              <w:rPr>
                <w:b/>
                <w:bCs/>
              </w:rPr>
            </w:pPr>
            <w:r w:rsidRPr="001D2C0F">
              <w:rPr>
                <w:b/>
                <w:bCs/>
              </w:rPr>
              <w:t>Scientific Name</w:t>
            </w:r>
          </w:p>
        </w:tc>
        <w:tc>
          <w:tcPr>
            <w:tcW w:w="1860" w:type="dxa"/>
            <w:tcBorders>
              <w:top w:val="single" w:color="auto" w:sz="2" w:space="0"/>
              <w:bottom w:val="single" w:color="000000" w:sz="12" w:space="0"/>
            </w:tcBorders>
            <w:shd w:val="clear" w:color="auto" w:fill="auto"/>
          </w:tcPr>
          <w:p w:rsidRPr="001D2C0F" w:rsidR="001D2C0F" w:rsidP="00A84DCD" w:rsidRDefault="001D2C0F">
            <w:pPr>
              <w:rPr>
                <w:b/>
                <w:bCs/>
              </w:rPr>
            </w:pPr>
            <w:r w:rsidRPr="001D2C0F">
              <w:rPr>
                <w:b/>
                <w:bCs/>
              </w:rPr>
              <w:t>Common Name</w:t>
            </w:r>
          </w:p>
        </w:tc>
        <w:tc>
          <w:tcPr>
            <w:tcW w:w="1956" w:type="dxa"/>
            <w:tcBorders>
              <w:top w:val="single" w:color="auto" w:sz="2" w:space="0"/>
              <w:bottom w:val="single" w:color="000000" w:sz="12" w:space="0"/>
            </w:tcBorders>
            <w:shd w:val="clear" w:color="auto" w:fill="auto"/>
          </w:tcPr>
          <w:p w:rsidRPr="001D2C0F" w:rsidR="001D2C0F" w:rsidP="00A84DCD" w:rsidRDefault="001D2C0F">
            <w:pPr>
              <w:rPr>
                <w:b/>
                <w:bCs/>
              </w:rPr>
            </w:pPr>
            <w:r w:rsidRPr="001D2C0F">
              <w:rPr>
                <w:b/>
                <w:bCs/>
              </w:rPr>
              <w:t>Canopy Position</w:t>
            </w:r>
          </w:p>
        </w:tc>
      </w:tr>
      <w:tr w:rsidRPr="001D2C0F" w:rsidR="001D2C0F" w:rsidTr="001D2C0F">
        <w:tc>
          <w:tcPr>
            <w:tcW w:w="1152" w:type="dxa"/>
            <w:tcBorders>
              <w:top w:val="single" w:color="000000" w:sz="12" w:space="0"/>
            </w:tcBorders>
            <w:shd w:val="clear" w:color="auto" w:fill="auto"/>
          </w:tcPr>
          <w:p w:rsidRPr="001D2C0F" w:rsidR="001D2C0F" w:rsidP="00A84DCD" w:rsidRDefault="001D2C0F">
            <w:pPr>
              <w:rPr>
                <w:bCs/>
              </w:rPr>
            </w:pPr>
            <w:r w:rsidRPr="001D2C0F">
              <w:rPr>
                <w:bCs/>
              </w:rPr>
              <w:t>ANGE</w:t>
            </w:r>
          </w:p>
        </w:tc>
        <w:tc>
          <w:tcPr>
            <w:tcW w:w="2376" w:type="dxa"/>
            <w:tcBorders>
              <w:top w:val="single" w:color="000000" w:sz="12" w:space="0"/>
            </w:tcBorders>
            <w:shd w:val="clear" w:color="auto" w:fill="auto"/>
          </w:tcPr>
          <w:p w:rsidRPr="001D2C0F" w:rsidR="001D2C0F" w:rsidP="00A84DCD" w:rsidRDefault="001D2C0F">
            <w:r w:rsidRPr="001D2C0F">
              <w:t>Andropogon gerardii</w:t>
            </w:r>
          </w:p>
        </w:tc>
        <w:tc>
          <w:tcPr>
            <w:tcW w:w="1860" w:type="dxa"/>
            <w:tcBorders>
              <w:top w:val="single" w:color="000000" w:sz="12" w:space="0"/>
            </w:tcBorders>
            <w:shd w:val="clear" w:color="auto" w:fill="auto"/>
          </w:tcPr>
          <w:p w:rsidRPr="001D2C0F" w:rsidR="001D2C0F" w:rsidP="00A84DCD" w:rsidRDefault="001D2C0F">
            <w:r w:rsidRPr="001D2C0F">
              <w:t>Big bluestem</w:t>
            </w:r>
          </w:p>
        </w:tc>
        <w:tc>
          <w:tcPr>
            <w:tcW w:w="1956" w:type="dxa"/>
            <w:tcBorders>
              <w:top w:val="single" w:color="000000" w:sz="12" w:space="0"/>
            </w:tcBorders>
            <w:shd w:val="clear" w:color="auto" w:fill="auto"/>
          </w:tcPr>
          <w:p w:rsidRPr="001D2C0F" w:rsidR="001D2C0F" w:rsidP="00A84DCD" w:rsidRDefault="001D2C0F">
            <w:r w:rsidRPr="001D2C0F">
              <w:t>Upper</w:t>
            </w:r>
          </w:p>
        </w:tc>
      </w:tr>
      <w:tr w:rsidRPr="001D2C0F" w:rsidR="001D2C0F" w:rsidTr="001D2C0F">
        <w:tc>
          <w:tcPr>
            <w:tcW w:w="1152" w:type="dxa"/>
            <w:shd w:val="clear" w:color="auto" w:fill="auto"/>
          </w:tcPr>
          <w:p w:rsidRPr="001D2C0F" w:rsidR="001D2C0F" w:rsidP="00A84DCD" w:rsidRDefault="001D2C0F">
            <w:pPr>
              <w:rPr>
                <w:bCs/>
              </w:rPr>
            </w:pPr>
            <w:r w:rsidRPr="001D2C0F">
              <w:rPr>
                <w:bCs/>
              </w:rPr>
              <w:t>SCHIZ4</w:t>
            </w:r>
          </w:p>
        </w:tc>
        <w:tc>
          <w:tcPr>
            <w:tcW w:w="2376" w:type="dxa"/>
            <w:shd w:val="clear" w:color="auto" w:fill="auto"/>
          </w:tcPr>
          <w:p w:rsidRPr="001D2C0F" w:rsidR="001D2C0F" w:rsidP="00A84DCD" w:rsidRDefault="001D2C0F">
            <w:r w:rsidRPr="001D2C0F">
              <w:t>Schizachyrium</w:t>
            </w:r>
          </w:p>
        </w:tc>
        <w:tc>
          <w:tcPr>
            <w:tcW w:w="1860" w:type="dxa"/>
            <w:shd w:val="clear" w:color="auto" w:fill="auto"/>
          </w:tcPr>
          <w:p w:rsidRPr="001D2C0F" w:rsidR="001D2C0F" w:rsidP="00A84DCD" w:rsidRDefault="001D2C0F">
            <w:r w:rsidRPr="001D2C0F">
              <w:t>Little bluestem</w:t>
            </w:r>
          </w:p>
        </w:tc>
        <w:tc>
          <w:tcPr>
            <w:tcW w:w="1956" w:type="dxa"/>
            <w:shd w:val="clear" w:color="auto" w:fill="auto"/>
          </w:tcPr>
          <w:p w:rsidRPr="001D2C0F" w:rsidR="001D2C0F" w:rsidP="00A84DCD" w:rsidRDefault="001D2C0F">
            <w:r w:rsidRPr="001D2C0F">
              <w:t>Upper</w:t>
            </w:r>
          </w:p>
        </w:tc>
      </w:tr>
      <w:tr w:rsidRPr="001D2C0F" w:rsidR="001D2C0F" w:rsidTr="001D2C0F">
        <w:tc>
          <w:tcPr>
            <w:tcW w:w="1152" w:type="dxa"/>
            <w:shd w:val="clear" w:color="auto" w:fill="auto"/>
          </w:tcPr>
          <w:p w:rsidRPr="001D2C0F" w:rsidR="001D2C0F" w:rsidP="00A84DCD" w:rsidRDefault="001D2C0F">
            <w:pPr>
              <w:rPr>
                <w:bCs/>
              </w:rPr>
            </w:pPr>
            <w:r w:rsidRPr="001D2C0F">
              <w:rPr>
                <w:bCs/>
              </w:rPr>
              <w:t>SONU2</w:t>
            </w:r>
          </w:p>
        </w:tc>
        <w:tc>
          <w:tcPr>
            <w:tcW w:w="2376" w:type="dxa"/>
            <w:shd w:val="clear" w:color="auto" w:fill="auto"/>
          </w:tcPr>
          <w:p w:rsidRPr="001D2C0F" w:rsidR="001D2C0F" w:rsidP="00A84DCD" w:rsidRDefault="001D2C0F">
            <w:r w:rsidRPr="001D2C0F">
              <w:t>Sorghastrum nutans</w:t>
            </w:r>
          </w:p>
        </w:tc>
        <w:tc>
          <w:tcPr>
            <w:tcW w:w="1860" w:type="dxa"/>
            <w:shd w:val="clear" w:color="auto" w:fill="auto"/>
          </w:tcPr>
          <w:p w:rsidRPr="001D2C0F" w:rsidR="001D2C0F" w:rsidP="00A84DCD" w:rsidRDefault="001D2C0F">
            <w:r w:rsidRPr="001D2C0F">
              <w:t>Indiangrass</w:t>
            </w:r>
          </w:p>
        </w:tc>
        <w:tc>
          <w:tcPr>
            <w:tcW w:w="1956" w:type="dxa"/>
            <w:shd w:val="clear" w:color="auto" w:fill="auto"/>
          </w:tcPr>
          <w:p w:rsidRPr="001D2C0F" w:rsidR="001D2C0F" w:rsidP="00A84DCD" w:rsidRDefault="001D2C0F">
            <w:r w:rsidRPr="001D2C0F">
              <w:t>Upper</w:t>
            </w:r>
          </w:p>
        </w:tc>
      </w:tr>
      <w:tr w:rsidRPr="001D2C0F" w:rsidR="001D2C0F" w:rsidTr="001D2C0F">
        <w:tc>
          <w:tcPr>
            <w:tcW w:w="1152" w:type="dxa"/>
            <w:shd w:val="clear" w:color="auto" w:fill="auto"/>
          </w:tcPr>
          <w:p w:rsidRPr="001D2C0F" w:rsidR="001D2C0F" w:rsidP="00A84DCD" w:rsidRDefault="001D2C0F">
            <w:pPr>
              <w:rPr>
                <w:bCs/>
              </w:rPr>
            </w:pPr>
            <w:r w:rsidRPr="001D2C0F">
              <w:rPr>
                <w:bCs/>
              </w:rPr>
              <w:t>QUAL</w:t>
            </w:r>
          </w:p>
        </w:tc>
        <w:tc>
          <w:tcPr>
            <w:tcW w:w="2376" w:type="dxa"/>
            <w:shd w:val="clear" w:color="auto" w:fill="auto"/>
          </w:tcPr>
          <w:p w:rsidRPr="001D2C0F" w:rsidR="001D2C0F" w:rsidP="00A84DCD" w:rsidRDefault="001D2C0F">
            <w:r w:rsidRPr="001D2C0F">
              <w:t>Quercus alba</w:t>
            </w:r>
          </w:p>
        </w:tc>
        <w:tc>
          <w:tcPr>
            <w:tcW w:w="1860" w:type="dxa"/>
            <w:shd w:val="clear" w:color="auto" w:fill="auto"/>
          </w:tcPr>
          <w:p w:rsidRPr="001D2C0F" w:rsidR="001D2C0F" w:rsidP="00A84DCD" w:rsidRDefault="001D2C0F">
            <w:r w:rsidRPr="001D2C0F">
              <w:t>White oak</w:t>
            </w:r>
          </w:p>
        </w:tc>
        <w:tc>
          <w:tcPr>
            <w:tcW w:w="1956" w:type="dxa"/>
            <w:shd w:val="clear" w:color="auto" w:fill="auto"/>
          </w:tcPr>
          <w:p w:rsidRPr="001D2C0F" w:rsidR="001D2C0F" w:rsidP="00A84DCD" w:rsidRDefault="001D2C0F">
            <w:r w:rsidRPr="001D2C0F">
              <w:t>Upper</w:t>
            </w:r>
          </w:p>
        </w:tc>
      </w:tr>
    </w:tbl>
    <w:p w:rsidR="001D2C0F" w:rsidP="001D2C0F" w:rsidRDefault="001D2C0F"/>
    <w:p w:rsidR="001D2C0F" w:rsidP="001D2C0F" w:rsidRDefault="001D2C0F">
      <w:pPr>
        <w:pStyle w:val="SClassInfoPara"/>
      </w:pPr>
      <w:r>
        <w:t>Description</w:t>
      </w:r>
    </w:p>
    <w:p w:rsidR="001D2C0F" w:rsidP="001D2C0F" w:rsidRDefault="005140DE">
      <w:r>
        <w:t>C</w:t>
      </w:r>
      <w:r w:rsidR="001D2C0F">
        <w:t xml:space="preserve">lass A is grasslands/savanna maintained by frequently recurring fire (1-5yrs). </w:t>
      </w:r>
      <w:r>
        <w:t xml:space="preserve">The dominant layer lifeform is grass/herbaceous with a sparse overstory of oak or pine. </w:t>
      </w:r>
      <w:r w:rsidR="001D2C0F">
        <w:t xml:space="preserve">These patches would typically be less than 100ac, but may have been up to </w:t>
      </w:r>
      <w:r w:rsidR="00232687">
        <w:t>500 acres</w:t>
      </w:r>
      <w:r w:rsidR="001D2C0F">
        <w:t>. Native Americans used these lands for hunting, and agriculture/native plant gathering. I</w:t>
      </w:r>
      <w:r>
        <w:t>f fire is absent</w:t>
      </w:r>
      <w:r w:rsidR="001D2C0F">
        <w:t>, tree seedlings and sprouts will establish and move the community to the mid-seral, closed stage.</w:t>
      </w:r>
    </w:p>
    <w:p w:rsidR="001D2C0F" w:rsidP="001D2C0F" w:rsidRDefault="001D2C0F"/>
    <w:p>
      <w:r>
        <w:rPr>
          <w:i/>
          <w:u w:val="single"/>
        </w:rPr>
        <w:t>Maximum Tree Size Class</w:t>
      </w:r>
      <w:br/>
      <w:r>
        <w:t>None</w:t>
      </w:r>
    </w:p>
    <w:p w:rsidR="001D2C0F" w:rsidP="001D2C0F" w:rsidRDefault="001D2C0F">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D2C0F" w:rsidP="001D2C0F" w:rsidRDefault="001D2C0F"/>
    <w:p w:rsidR="001D2C0F" w:rsidP="001D2C0F" w:rsidRDefault="001D2C0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1992"/>
        <w:gridCol w:w="1956"/>
      </w:tblGrid>
      <w:tr w:rsidRPr="001D2C0F" w:rsidR="001D2C0F" w:rsidTr="001D2C0F">
        <w:tc>
          <w:tcPr>
            <w:tcW w:w="1056" w:type="dxa"/>
            <w:tcBorders>
              <w:top w:val="single" w:color="auto" w:sz="2" w:space="0"/>
              <w:bottom w:val="single" w:color="000000" w:sz="12" w:space="0"/>
            </w:tcBorders>
            <w:shd w:val="clear" w:color="auto" w:fill="auto"/>
          </w:tcPr>
          <w:p w:rsidRPr="001D2C0F" w:rsidR="001D2C0F" w:rsidP="001241D7" w:rsidRDefault="001D2C0F">
            <w:pPr>
              <w:rPr>
                <w:b/>
                <w:bCs/>
              </w:rPr>
            </w:pPr>
            <w:r w:rsidRPr="001D2C0F">
              <w:rPr>
                <w:b/>
                <w:bCs/>
              </w:rPr>
              <w:t>Symbol</w:t>
            </w:r>
          </w:p>
        </w:tc>
        <w:tc>
          <w:tcPr>
            <w:tcW w:w="2376" w:type="dxa"/>
            <w:tcBorders>
              <w:top w:val="single" w:color="auto" w:sz="2" w:space="0"/>
              <w:bottom w:val="single" w:color="000000" w:sz="12" w:space="0"/>
            </w:tcBorders>
            <w:shd w:val="clear" w:color="auto" w:fill="auto"/>
          </w:tcPr>
          <w:p w:rsidRPr="001D2C0F" w:rsidR="001D2C0F" w:rsidP="001241D7" w:rsidRDefault="001D2C0F">
            <w:pPr>
              <w:rPr>
                <w:b/>
                <w:bCs/>
              </w:rPr>
            </w:pPr>
            <w:r w:rsidRPr="001D2C0F">
              <w:rPr>
                <w:b/>
                <w:bCs/>
              </w:rPr>
              <w:t>Scientific Name</w:t>
            </w:r>
          </w:p>
        </w:tc>
        <w:tc>
          <w:tcPr>
            <w:tcW w:w="1992" w:type="dxa"/>
            <w:tcBorders>
              <w:top w:val="single" w:color="auto" w:sz="2" w:space="0"/>
              <w:bottom w:val="single" w:color="000000" w:sz="12" w:space="0"/>
            </w:tcBorders>
            <w:shd w:val="clear" w:color="auto" w:fill="auto"/>
          </w:tcPr>
          <w:p w:rsidRPr="001D2C0F" w:rsidR="001D2C0F" w:rsidP="001241D7" w:rsidRDefault="001D2C0F">
            <w:pPr>
              <w:rPr>
                <w:b/>
                <w:bCs/>
              </w:rPr>
            </w:pPr>
            <w:r w:rsidRPr="001D2C0F">
              <w:rPr>
                <w:b/>
                <w:bCs/>
              </w:rPr>
              <w:t>Common Name</w:t>
            </w:r>
          </w:p>
        </w:tc>
        <w:tc>
          <w:tcPr>
            <w:tcW w:w="1956" w:type="dxa"/>
            <w:tcBorders>
              <w:top w:val="single" w:color="auto" w:sz="2" w:space="0"/>
              <w:bottom w:val="single" w:color="000000" w:sz="12" w:space="0"/>
            </w:tcBorders>
            <w:shd w:val="clear" w:color="auto" w:fill="auto"/>
          </w:tcPr>
          <w:p w:rsidRPr="001D2C0F" w:rsidR="001D2C0F" w:rsidP="001241D7" w:rsidRDefault="001D2C0F">
            <w:pPr>
              <w:rPr>
                <w:b/>
                <w:bCs/>
              </w:rPr>
            </w:pPr>
            <w:r w:rsidRPr="001D2C0F">
              <w:rPr>
                <w:b/>
                <w:bCs/>
              </w:rPr>
              <w:t>Canopy Position</w:t>
            </w:r>
          </w:p>
        </w:tc>
      </w:tr>
      <w:tr w:rsidRPr="001D2C0F" w:rsidR="001D2C0F" w:rsidTr="001D2C0F">
        <w:tc>
          <w:tcPr>
            <w:tcW w:w="1056" w:type="dxa"/>
            <w:tcBorders>
              <w:top w:val="single" w:color="000000" w:sz="12" w:space="0"/>
            </w:tcBorders>
            <w:shd w:val="clear" w:color="auto" w:fill="auto"/>
          </w:tcPr>
          <w:p w:rsidRPr="001D2C0F" w:rsidR="001D2C0F" w:rsidP="001241D7" w:rsidRDefault="001D2C0F">
            <w:pPr>
              <w:rPr>
                <w:bCs/>
              </w:rPr>
            </w:pPr>
            <w:r w:rsidRPr="001D2C0F">
              <w:rPr>
                <w:bCs/>
              </w:rPr>
              <w:t>QUAL</w:t>
            </w:r>
          </w:p>
        </w:tc>
        <w:tc>
          <w:tcPr>
            <w:tcW w:w="2376" w:type="dxa"/>
            <w:tcBorders>
              <w:top w:val="single" w:color="000000" w:sz="12" w:space="0"/>
            </w:tcBorders>
            <w:shd w:val="clear" w:color="auto" w:fill="auto"/>
          </w:tcPr>
          <w:p w:rsidRPr="001D2C0F" w:rsidR="001D2C0F" w:rsidP="001241D7" w:rsidRDefault="001D2C0F">
            <w:r w:rsidRPr="001D2C0F">
              <w:t>Quercus alba</w:t>
            </w:r>
          </w:p>
        </w:tc>
        <w:tc>
          <w:tcPr>
            <w:tcW w:w="1992" w:type="dxa"/>
            <w:tcBorders>
              <w:top w:val="single" w:color="000000" w:sz="12" w:space="0"/>
            </w:tcBorders>
            <w:shd w:val="clear" w:color="auto" w:fill="auto"/>
          </w:tcPr>
          <w:p w:rsidRPr="001D2C0F" w:rsidR="001D2C0F" w:rsidP="001241D7" w:rsidRDefault="001D2C0F">
            <w:r w:rsidRPr="001D2C0F">
              <w:t>White oak</w:t>
            </w:r>
          </w:p>
        </w:tc>
        <w:tc>
          <w:tcPr>
            <w:tcW w:w="1956" w:type="dxa"/>
            <w:tcBorders>
              <w:top w:val="single" w:color="000000" w:sz="12" w:space="0"/>
            </w:tcBorders>
            <w:shd w:val="clear" w:color="auto" w:fill="auto"/>
          </w:tcPr>
          <w:p w:rsidRPr="001D2C0F" w:rsidR="001D2C0F" w:rsidP="001241D7" w:rsidRDefault="001D2C0F">
            <w:r w:rsidRPr="001D2C0F">
              <w:t>Upper</w:t>
            </w:r>
          </w:p>
        </w:tc>
      </w:tr>
      <w:tr w:rsidRPr="001D2C0F" w:rsidR="001D2C0F" w:rsidTr="001D2C0F">
        <w:tc>
          <w:tcPr>
            <w:tcW w:w="1056" w:type="dxa"/>
            <w:shd w:val="clear" w:color="auto" w:fill="auto"/>
          </w:tcPr>
          <w:p w:rsidRPr="001D2C0F" w:rsidR="001D2C0F" w:rsidP="001241D7" w:rsidRDefault="001D2C0F">
            <w:pPr>
              <w:rPr>
                <w:bCs/>
              </w:rPr>
            </w:pPr>
            <w:r w:rsidRPr="001D2C0F">
              <w:rPr>
                <w:bCs/>
              </w:rPr>
              <w:t>QURU</w:t>
            </w:r>
          </w:p>
        </w:tc>
        <w:tc>
          <w:tcPr>
            <w:tcW w:w="2376" w:type="dxa"/>
            <w:shd w:val="clear" w:color="auto" w:fill="auto"/>
          </w:tcPr>
          <w:p w:rsidRPr="001D2C0F" w:rsidR="001D2C0F" w:rsidP="001241D7" w:rsidRDefault="001D2C0F">
            <w:r w:rsidRPr="001D2C0F">
              <w:t>Quercus rubra</w:t>
            </w:r>
          </w:p>
        </w:tc>
        <w:tc>
          <w:tcPr>
            <w:tcW w:w="1992" w:type="dxa"/>
            <w:shd w:val="clear" w:color="auto" w:fill="auto"/>
          </w:tcPr>
          <w:p w:rsidRPr="001D2C0F" w:rsidR="001D2C0F" w:rsidP="001241D7" w:rsidRDefault="001D2C0F">
            <w:r w:rsidRPr="001D2C0F">
              <w:t>Northern red oak</w:t>
            </w:r>
          </w:p>
        </w:tc>
        <w:tc>
          <w:tcPr>
            <w:tcW w:w="1956" w:type="dxa"/>
            <w:shd w:val="clear" w:color="auto" w:fill="auto"/>
          </w:tcPr>
          <w:p w:rsidRPr="001D2C0F" w:rsidR="001D2C0F" w:rsidP="001241D7" w:rsidRDefault="001D2C0F">
            <w:r w:rsidRPr="001D2C0F">
              <w:t>Upper</w:t>
            </w:r>
          </w:p>
        </w:tc>
      </w:tr>
      <w:tr w:rsidRPr="001D2C0F" w:rsidR="001D2C0F" w:rsidTr="001D2C0F">
        <w:tc>
          <w:tcPr>
            <w:tcW w:w="1056" w:type="dxa"/>
            <w:shd w:val="clear" w:color="auto" w:fill="auto"/>
          </w:tcPr>
          <w:p w:rsidRPr="001D2C0F" w:rsidR="001D2C0F" w:rsidP="001241D7" w:rsidRDefault="001D2C0F">
            <w:pPr>
              <w:rPr>
                <w:bCs/>
              </w:rPr>
            </w:pPr>
            <w:r w:rsidRPr="001D2C0F">
              <w:rPr>
                <w:bCs/>
              </w:rPr>
              <w:t>ANGE</w:t>
            </w:r>
          </w:p>
        </w:tc>
        <w:tc>
          <w:tcPr>
            <w:tcW w:w="2376" w:type="dxa"/>
            <w:shd w:val="clear" w:color="auto" w:fill="auto"/>
          </w:tcPr>
          <w:p w:rsidRPr="001D2C0F" w:rsidR="001D2C0F" w:rsidP="001241D7" w:rsidRDefault="001D2C0F">
            <w:r w:rsidRPr="001D2C0F">
              <w:t>Andropogon gerardii</w:t>
            </w:r>
          </w:p>
        </w:tc>
        <w:tc>
          <w:tcPr>
            <w:tcW w:w="1992" w:type="dxa"/>
            <w:shd w:val="clear" w:color="auto" w:fill="auto"/>
          </w:tcPr>
          <w:p w:rsidRPr="001D2C0F" w:rsidR="001D2C0F" w:rsidP="001241D7" w:rsidRDefault="001D2C0F">
            <w:r w:rsidRPr="001D2C0F">
              <w:t>Big bluestem</w:t>
            </w:r>
          </w:p>
        </w:tc>
        <w:tc>
          <w:tcPr>
            <w:tcW w:w="1956" w:type="dxa"/>
            <w:shd w:val="clear" w:color="auto" w:fill="auto"/>
          </w:tcPr>
          <w:p w:rsidRPr="001D2C0F" w:rsidR="001D2C0F" w:rsidP="001241D7" w:rsidRDefault="001D2C0F">
            <w:r w:rsidRPr="001D2C0F">
              <w:t>Low-Mid</w:t>
            </w:r>
          </w:p>
        </w:tc>
      </w:tr>
      <w:tr w:rsidRPr="001D2C0F" w:rsidR="001D2C0F" w:rsidTr="001D2C0F">
        <w:tc>
          <w:tcPr>
            <w:tcW w:w="1056" w:type="dxa"/>
            <w:shd w:val="clear" w:color="auto" w:fill="auto"/>
          </w:tcPr>
          <w:p w:rsidRPr="001D2C0F" w:rsidR="001D2C0F" w:rsidP="001241D7" w:rsidRDefault="001D2C0F">
            <w:pPr>
              <w:rPr>
                <w:bCs/>
              </w:rPr>
            </w:pPr>
            <w:r w:rsidRPr="001D2C0F">
              <w:rPr>
                <w:bCs/>
              </w:rPr>
              <w:t>QUVE</w:t>
            </w:r>
          </w:p>
        </w:tc>
        <w:tc>
          <w:tcPr>
            <w:tcW w:w="2376" w:type="dxa"/>
            <w:shd w:val="clear" w:color="auto" w:fill="auto"/>
          </w:tcPr>
          <w:p w:rsidRPr="001D2C0F" w:rsidR="001D2C0F" w:rsidP="001241D7" w:rsidRDefault="001D2C0F">
            <w:r w:rsidRPr="001D2C0F">
              <w:t>Quercus velutina</w:t>
            </w:r>
          </w:p>
        </w:tc>
        <w:tc>
          <w:tcPr>
            <w:tcW w:w="1992" w:type="dxa"/>
            <w:shd w:val="clear" w:color="auto" w:fill="auto"/>
          </w:tcPr>
          <w:p w:rsidRPr="001D2C0F" w:rsidR="001D2C0F" w:rsidP="001241D7" w:rsidRDefault="001D2C0F">
            <w:r w:rsidRPr="001D2C0F">
              <w:t>Black oak</w:t>
            </w:r>
          </w:p>
        </w:tc>
        <w:tc>
          <w:tcPr>
            <w:tcW w:w="1956" w:type="dxa"/>
            <w:shd w:val="clear" w:color="auto" w:fill="auto"/>
          </w:tcPr>
          <w:p w:rsidRPr="001D2C0F" w:rsidR="001D2C0F" w:rsidP="001241D7" w:rsidRDefault="001D2C0F">
            <w:r w:rsidRPr="001D2C0F">
              <w:t>Upper</w:t>
            </w:r>
          </w:p>
        </w:tc>
      </w:tr>
    </w:tbl>
    <w:p w:rsidR="001D2C0F" w:rsidP="001D2C0F" w:rsidRDefault="001D2C0F"/>
    <w:p w:rsidR="001D2C0F" w:rsidP="001D2C0F" w:rsidRDefault="001D2C0F">
      <w:pPr>
        <w:pStyle w:val="SClassInfoPara"/>
      </w:pPr>
      <w:r>
        <w:t>Description</w:t>
      </w:r>
    </w:p>
    <w:p w:rsidR="001D2C0F" w:rsidP="001D2C0F" w:rsidRDefault="005140DE">
      <w:r>
        <w:t>T</w:t>
      </w:r>
      <w:r w:rsidR="001D2C0F">
        <w:t xml:space="preserve">his is an early tree regeneration (root and stump sprouts) phase; fire frequency is about 3-9yrs. Any area that does not burn frequently is probably too moist and will be populated by mixed-mesophytic tree species. Class B needs to have some surface fire to remove the more mesic (ACRU, ACSA, LITU, FAGR) seedlings and saplings from the understory and remove some of the oaks and hickories as well. Otherwise, you cannot get to the </w:t>
      </w:r>
      <w:r>
        <w:t>open woodland/savanna stages</w:t>
      </w:r>
      <w:r w:rsidR="001D2C0F">
        <w:t xml:space="preserve">. </w:t>
      </w:r>
      <w:r>
        <w:t>In the absence of these fires, t</w:t>
      </w:r>
      <w:r w:rsidR="001D2C0F">
        <w:t>hese communities will move to the late-seral closed, mixed mesophytic class</w:t>
      </w:r>
      <w:r w:rsidR="008C3A06">
        <w:t xml:space="preserve"> (C</w:t>
      </w:r>
      <w:r w:rsidR="001D2C0F">
        <w:t>lass E).</w:t>
      </w:r>
    </w:p>
    <w:p w:rsidR="001D2C0F" w:rsidP="001D2C0F" w:rsidRDefault="001D2C0F"/>
    <w:p w:rsidR="001D2C0F" w:rsidP="001D2C0F" w:rsidRDefault="001D2C0F">
      <w:r>
        <w:t xml:space="preserve">Areas that receive frequent surface fires will be populated by fire-adapted species such as oaks and hickories. </w:t>
      </w:r>
    </w:p>
    <w:p w:rsidR="001D2C0F" w:rsidP="001D2C0F" w:rsidRDefault="001D2C0F"/>
    <w:p>
      <w:r>
        <w:rPr>
          <w:i/>
          <w:u w:val="single"/>
        </w:rPr>
        <w:t>Maximum Tree Size Class</w:t>
      </w:r>
      <w:br/>
      <w:r>
        <w:t>Sapling &gt;4.5ft; &lt;5"DBH</w:t>
      </w:r>
    </w:p>
    <w:p w:rsidR="001D2C0F" w:rsidP="001D2C0F" w:rsidRDefault="001D2C0F">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D2C0F" w:rsidP="001D2C0F" w:rsidRDefault="001D2C0F"/>
    <w:p w:rsidR="001D2C0F" w:rsidP="001D2C0F" w:rsidRDefault="001D2C0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1D2C0F" w:rsidR="001D2C0F" w:rsidTr="001D2C0F">
        <w:tc>
          <w:tcPr>
            <w:tcW w:w="1164" w:type="dxa"/>
            <w:tcBorders>
              <w:top w:val="single" w:color="auto" w:sz="2" w:space="0"/>
              <w:bottom w:val="single" w:color="000000" w:sz="12" w:space="0"/>
            </w:tcBorders>
            <w:shd w:val="clear" w:color="auto" w:fill="auto"/>
          </w:tcPr>
          <w:p w:rsidRPr="001D2C0F" w:rsidR="001D2C0F" w:rsidP="00561EE7" w:rsidRDefault="001D2C0F">
            <w:pPr>
              <w:rPr>
                <w:b/>
                <w:bCs/>
              </w:rPr>
            </w:pPr>
            <w:r w:rsidRPr="001D2C0F">
              <w:rPr>
                <w:b/>
                <w:bCs/>
              </w:rPr>
              <w:t>Symbol</w:t>
            </w:r>
          </w:p>
        </w:tc>
        <w:tc>
          <w:tcPr>
            <w:tcW w:w="2052" w:type="dxa"/>
            <w:tcBorders>
              <w:top w:val="single" w:color="auto" w:sz="2" w:space="0"/>
              <w:bottom w:val="single" w:color="000000" w:sz="12" w:space="0"/>
            </w:tcBorders>
            <w:shd w:val="clear" w:color="auto" w:fill="auto"/>
          </w:tcPr>
          <w:p w:rsidRPr="001D2C0F" w:rsidR="001D2C0F" w:rsidP="00561EE7" w:rsidRDefault="001D2C0F">
            <w:pPr>
              <w:rPr>
                <w:b/>
                <w:bCs/>
              </w:rPr>
            </w:pPr>
            <w:r w:rsidRPr="001D2C0F">
              <w:rPr>
                <w:b/>
                <w:bCs/>
              </w:rPr>
              <w:t>Scientific Name</w:t>
            </w:r>
          </w:p>
        </w:tc>
        <w:tc>
          <w:tcPr>
            <w:tcW w:w="1992" w:type="dxa"/>
            <w:tcBorders>
              <w:top w:val="single" w:color="auto" w:sz="2" w:space="0"/>
              <w:bottom w:val="single" w:color="000000" w:sz="12" w:space="0"/>
            </w:tcBorders>
            <w:shd w:val="clear" w:color="auto" w:fill="auto"/>
          </w:tcPr>
          <w:p w:rsidRPr="001D2C0F" w:rsidR="001D2C0F" w:rsidP="00561EE7" w:rsidRDefault="001D2C0F">
            <w:pPr>
              <w:rPr>
                <w:b/>
                <w:bCs/>
              </w:rPr>
            </w:pPr>
            <w:r w:rsidRPr="001D2C0F">
              <w:rPr>
                <w:b/>
                <w:bCs/>
              </w:rPr>
              <w:t>Common Name</w:t>
            </w:r>
          </w:p>
        </w:tc>
        <w:tc>
          <w:tcPr>
            <w:tcW w:w="1956" w:type="dxa"/>
            <w:tcBorders>
              <w:top w:val="single" w:color="auto" w:sz="2" w:space="0"/>
              <w:bottom w:val="single" w:color="000000" w:sz="12" w:space="0"/>
            </w:tcBorders>
            <w:shd w:val="clear" w:color="auto" w:fill="auto"/>
          </w:tcPr>
          <w:p w:rsidRPr="001D2C0F" w:rsidR="001D2C0F" w:rsidP="00561EE7" w:rsidRDefault="001D2C0F">
            <w:pPr>
              <w:rPr>
                <w:b/>
                <w:bCs/>
              </w:rPr>
            </w:pPr>
            <w:r w:rsidRPr="001D2C0F">
              <w:rPr>
                <w:b/>
                <w:bCs/>
              </w:rPr>
              <w:t>Canopy Position</w:t>
            </w:r>
          </w:p>
        </w:tc>
      </w:tr>
      <w:tr w:rsidRPr="001D2C0F" w:rsidR="001D2C0F" w:rsidTr="001D2C0F">
        <w:tc>
          <w:tcPr>
            <w:tcW w:w="1164" w:type="dxa"/>
            <w:tcBorders>
              <w:top w:val="single" w:color="000000" w:sz="12" w:space="0"/>
            </w:tcBorders>
            <w:shd w:val="clear" w:color="auto" w:fill="auto"/>
          </w:tcPr>
          <w:p w:rsidRPr="001D2C0F" w:rsidR="001D2C0F" w:rsidP="00561EE7" w:rsidRDefault="001D2C0F">
            <w:pPr>
              <w:rPr>
                <w:bCs/>
              </w:rPr>
            </w:pPr>
            <w:r w:rsidRPr="001D2C0F">
              <w:rPr>
                <w:bCs/>
              </w:rPr>
              <w:t>QUAL</w:t>
            </w:r>
          </w:p>
        </w:tc>
        <w:tc>
          <w:tcPr>
            <w:tcW w:w="2052" w:type="dxa"/>
            <w:tcBorders>
              <w:top w:val="single" w:color="000000" w:sz="12" w:space="0"/>
            </w:tcBorders>
            <w:shd w:val="clear" w:color="auto" w:fill="auto"/>
          </w:tcPr>
          <w:p w:rsidRPr="001D2C0F" w:rsidR="001D2C0F" w:rsidP="00561EE7" w:rsidRDefault="001D2C0F">
            <w:r w:rsidRPr="001D2C0F">
              <w:t>Quercus alba</w:t>
            </w:r>
          </w:p>
        </w:tc>
        <w:tc>
          <w:tcPr>
            <w:tcW w:w="1992" w:type="dxa"/>
            <w:tcBorders>
              <w:top w:val="single" w:color="000000" w:sz="12" w:space="0"/>
            </w:tcBorders>
            <w:shd w:val="clear" w:color="auto" w:fill="auto"/>
          </w:tcPr>
          <w:p w:rsidRPr="001D2C0F" w:rsidR="001D2C0F" w:rsidP="00561EE7" w:rsidRDefault="001D2C0F">
            <w:r w:rsidRPr="001D2C0F">
              <w:t>White oak</w:t>
            </w:r>
          </w:p>
        </w:tc>
        <w:tc>
          <w:tcPr>
            <w:tcW w:w="1956" w:type="dxa"/>
            <w:tcBorders>
              <w:top w:val="single" w:color="000000" w:sz="12" w:space="0"/>
            </w:tcBorders>
            <w:shd w:val="clear" w:color="auto" w:fill="auto"/>
          </w:tcPr>
          <w:p w:rsidRPr="001D2C0F" w:rsidR="001D2C0F" w:rsidP="00561EE7" w:rsidRDefault="001D2C0F">
            <w:r w:rsidRPr="001D2C0F">
              <w:t>Upper</w:t>
            </w:r>
          </w:p>
        </w:tc>
      </w:tr>
      <w:tr w:rsidRPr="001D2C0F" w:rsidR="001D2C0F" w:rsidTr="001D2C0F">
        <w:tc>
          <w:tcPr>
            <w:tcW w:w="1164" w:type="dxa"/>
            <w:shd w:val="clear" w:color="auto" w:fill="auto"/>
          </w:tcPr>
          <w:p w:rsidRPr="001D2C0F" w:rsidR="001D2C0F" w:rsidP="00561EE7" w:rsidRDefault="001D2C0F">
            <w:pPr>
              <w:rPr>
                <w:bCs/>
              </w:rPr>
            </w:pPr>
            <w:r w:rsidRPr="001D2C0F">
              <w:rPr>
                <w:bCs/>
              </w:rPr>
              <w:t>QURU</w:t>
            </w:r>
          </w:p>
        </w:tc>
        <w:tc>
          <w:tcPr>
            <w:tcW w:w="2052" w:type="dxa"/>
            <w:shd w:val="clear" w:color="auto" w:fill="auto"/>
          </w:tcPr>
          <w:p w:rsidRPr="001D2C0F" w:rsidR="001D2C0F" w:rsidP="00561EE7" w:rsidRDefault="001D2C0F">
            <w:r w:rsidRPr="001D2C0F">
              <w:t>Quercus rubra</w:t>
            </w:r>
          </w:p>
        </w:tc>
        <w:tc>
          <w:tcPr>
            <w:tcW w:w="1992" w:type="dxa"/>
            <w:shd w:val="clear" w:color="auto" w:fill="auto"/>
          </w:tcPr>
          <w:p w:rsidRPr="001D2C0F" w:rsidR="001D2C0F" w:rsidP="00561EE7" w:rsidRDefault="001D2C0F">
            <w:r w:rsidRPr="001D2C0F">
              <w:t>Northern red oak</w:t>
            </w:r>
          </w:p>
        </w:tc>
        <w:tc>
          <w:tcPr>
            <w:tcW w:w="1956" w:type="dxa"/>
            <w:shd w:val="clear" w:color="auto" w:fill="auto"/>
          </w:tcPr>
          <w:p w:rsidRPr="001D2C0F" w:rsidR="001D2C0F" w:rsidP="00561EE7" w:rsidRDefault="001D2C0F">
            <w:r w:rsidRPr="001D2C0F">
              <w:t>Upper</w:t>
            </w:r>
          </w:p>
        </w:tc>
      </w:tr>
      <w:tr w:rsidRPr="001D2C0F" w:rsidR="001D2C0F" w:rsidTr="001D2C0F">
        <w:tc>
          <w:tcPr>
            <w:tcW w:w="1164" w:type="dxa"/>
            <w:shd w:val="clear" w:color="auto" w:fill="auto"/>
          </w:tcPr>
          <w:p w:rsidRPr="001D2C0F" w:rsidR="001D2C0F" w:rsidP="00561EE7" w:rsidRDefault="001D2C0F">
            <w:pPr>
              <w:rPr>
                <w:bCs/>
              </w:rPr>
            </w:pPr>
            <w:r w:rsidRPr="001D2C0F">
              <w:rPr>
                <w:bCs/>
              </w:rPr>
              <w:t>QUVE</w:t>
            </w:r>
          </w:p>
        </w:tc>
        <w:tc>
          <w:tcPr>
            <w:tcW w:w="2052" w:type="dxa"/>
            <w:shd w:val="clear" w:color="auto" w:fill="auto"/>
          </w:tcPr>
          <w:p w:rsidRPr="001D2C0F" w:rsidR="001D2C0F" w:rsidP="00561EE7" w:rsidRDefault="001D2C0F">
            <w:r w:rsidRPr="001D2C0F">
              <w:t>Quercus velutina</w:t>
            </w:r>
          </w:p>
        </w:tc>
        <w:tc>
          <w:tcPr>
            <w:tcW w:w="1992" w:type="dxa"/>
            <w:shd w:val="clear" w:color="auto" w:fill="auto"/>
          </w:tcPr>
          <w:p w:rsidRPr="001D2C0F" w:rsidR="001D2C0F" w:rsidP="00561EE7" w:rsidRDefault="001D2C0F">
            <w:r w:rsidRPr="001D2C0F">
              <w:t>Black oak</w:t>
            </w:r>
          </w:p>
        </w:tc>
        <w:tc>
          <w:tcPr>
            <w:tcW w:w="1956" w:type="dxa"/>
            <w:shd w:val="clear" w:color="auto" w:fill="auto"/>
          </w:tcPr>
          <w:p w:rsidRPr="001D2C0F" w:rsidR="001D2C0F" w:rsidP="00561EE7" w:rsidRDefault="001D2C0F">
            <w:r w:rsidRPr="001D2C0F">
              <w:t>Upper</w:t>
            </w:r>
          </w:p>
        </w:tc>
      </w:tr>
      <w:tr w:rsidRPr="001D2C0F" w:rsidR="001D2C0F" w:rsidTr="001D2C0F">
        <w:tc>
          <w:tcPr>
            <w:tcW w:w="1164" w:type="dxa"/>
            <w:shd w:val="clear" w:color="auto" w:fill="auto"/>
          </w:tcPr>
          <w:p w:rsidRPr="001D2C0F" w:rsidR="001D2C0F" w:rsidP="00561EE7" w:rsidRDefault="001D2C0F">
            <w:pPr>
              <w:rPr>
                <w:bCs/>
              </w:rPr>
            </w:pPr>
            <w:r w:rsidRPr="001D2C0F">
              <w:rPr>
                <w:bCs/>
              </w:rPr>
              <w:t>QUCO2</w:t>
            </w:r>
          </w:p>
        </w:tc>
        <w:tc>
          <w:tcPr>
            <w:tcW w:w="2052" w:type="dxa"/>
            <w:shd w:val="clear" w:color="auto" w:fill="auto"/>
          </w:tcPr>
          <w:p w:rsidRPr="001D2C0F" w:rsidR="001D2C0F" w:rsidP="00561EE7" w:rsidRDefault="001D2C0F">
            <w:r w:rsidRPr="001D2C0F">
              <w:t>Quercus coccinea</w:t>
            </w:r>
          </w:p>
        </w:tc>
        <w:tc>
          <w:tcPr>
            <w:tcW w:w="1992" w:type="dxa"/>
            <w:shd w:val="clear" w:color="auto" w:fill="auto"/>
          </w:tcPr>
          <w:p w:rsidRPr="001D2C0F" w:rsidR="001D2C0F" w:rsidP="00561EE7" w:rsidRDefault="001D2C0F">
            <w:r w:rsidRPr="001D2C0F">
              <w:t>Scarlet oak</w:t>
            </w:r>
          </w:p>
        </w:tc>
        <w:tc>
          <w:tcPr>
            <w:tcW w:w="1956" w:type="dxa"/>
            <w:shd w:val="clear" w:color="auto" w:fill="auto"/>
          </w:tcPr>
          <w:p w:rsidRPr="001D2C0F" w:rsidR="001D2C0F" w:rsidP="00561EE7" w:rsidRDefault="001D2C0F">
            <w:r w:rsidRPr="001D2C0F">
              <w:t>Upper</w:t>
            </w:r>
          </w:p>
        </w:tc>
      </w:tr>
    </w:tbl>
    <w:p w:rsidR="001D2C0F" w:rsidP="001D2C0F" w:rsidRDefault="001D2C0F"/>
    <w:p w:rsidR="001D2C0F" w:rsidP="001D2C0F" w:rsidRDefault="001D2C0F">
      <w:pPr>
        <w:pStyle w:val="SClassInfoPara"/>
      </w:pPr>
      <w:r>
        <w:t>Description</w:t>
      </w:r>
    </w:p>
    <w:p w:rsidR="001D2C0F" w:rsidP="007A69DB" w:rsidRDefault="005140DE">
      <w:r>
        <w:t>T</w:t>
      </w:r>
      <w:r w:rsidR="001D2C0F">
        <w:t xml:space="preserve">his class is defined as the mid-seral open oak-hickory savannas and woodlands with a fire return interval of 5-15yrs. </w:t>
      </w:r>
    </w:p>
    <w:p w:rsidR="001D2C0F" w:rsidP="001D2C0F" w:rsidRDefault="001D2C0F"/>
    <w:p>
      <w:r>
        <w:rPr>
          <w:i/>
          <w:u w:val="single"/>
        </w:rPr>
        <w:t>Maximum Tree Size Class</w:t>
      </w:r>
      <w:br/>
      <w:r>
        <w:t>Medium 9-21"DBH</w:t>
      </w:r>
    </w:p>
    <w:p w:rsidR="001D2C0F" w:rsidP="001D2C0F" w:rsidRDefault="001D2C0F">
      <w:pPr>
        <w:pStyle w:val="InfoPara"/>
        <w:pBdr>
          <w:top w:val="single" w:color="auto" w:sz="4" w:space="1"/>
        </w:pBdr>
      </w:pPr>
      <w:r xmlns:w="http://schemas.openxmlformats.org/wordprocessingml/2006/main">
        <w:t>Class D</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D2C0F" w:rsidP="001D2C0F" w:rsidRDefault="001D2C0F"/>
    <w:p w:rsidR="001D2C0F" w:rsidP="001D2C0F" w:rsidRDefault="001D2C0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992"/>
        <w:gridCol w:w="1956"/>
      </w:tblGrid>
      <w:tr w:rsidRPr="001D2C0F" w:rsidR="001D2C0F" w:rsidTr="001D2C0F">
        <w:tc>
          <w:tcPr>
            <w:tcW w:w="1164" w:type="dxa"/>
            <w:tcBorders>
              <w:top w:val="single" w:color="auto" w:sz="2" w:space="0"/>
              <w:bottom w:val="single" w:color="000000" w:sz="12" w:space="0"/>
            </w:tcBorders>
            <w:shd w:val="clear" w:color="auto" w:fill="auto"/>
          </w:tcPr>
          <w:p w:rsidRPr="001D2C0F" w:rsidR="001D2C0F" w:rsidP="00080399" w:rsidRDefault="001D2C0F">
            <w:pPr>
              <w:rPr>
                <w:b/>
                <w:bCs/>
              </w:rPr>
            </w:pPr>
            <w:r w:rsidRPr="001D2C0F">
              <w:rPr>
                <w:b/>
                <w:bCs/>
              </w:rPr>
              <w:t>Symbol</w:t>
            </w:r>
          </w:p>
        </w:tc>
        <w:tc>
          <w:tcPr>
            <w:tcW w:w="2052" w:type="dxa"/>
            <w:tcBorders>
              <w:top w:val="single" w:color="auto" w:sz="2" w:space="0"/>
              <w:bottom w:val="single" w:color="000000" w:sz="12" w:space="0"/>
            </w:tcBorders>
            <w:shd w:val="clear" w:color="auto" w:fill="auto"/>
          </w:tcPr>
          <w:p w:rsidRPr="001D2C0F" w:rsidR="001D2C0F" w:rsidP="00080399" w:rsidRDefault="001D2C0F">
            <w:pPr>
              <w:rPr>
                <w:b/>
                <w:bCs/>
              </w:rPr>
            </w:pPr>
            <w:r w:rsidRPr="001D2C0F">
              <w:rPr>
                <w:b/>
                <w:bCs/>
              </w:rPr>
              <w:t>Scientific Name</w:t>
            </w:r>
          </w:p>
        </w:tc>
        <w:tc>
          <w:tcPr>
            <w:tcW w:w="1992" w:type="dxa"/>
            <w:tcBorders>
              <w:top w:val="single" w:color="auto" w:sz="2" w:space="0"/>
              <w:bottom w:val="single" w:color="000000" w:sz="12" w:space="0"/>
            </w:tcBorders>
            <w:shd w:val="clear" w:color="auto" w:fill="auto"/>
          </w:tcPr>
          <w:p w:rsidRPr="001D2C0F" w:rsidR="001D2C0F" w:rsidP="00080399" w:rsidRDefault="001D2C0F">
            <w:pPr>
              <w:rPr>
                <w:b/>
                <w:bCs/>
              </w:rPr>
            </w:pPr>
            <w:r w:rsidRPr="001D2C0F">
              <w:rPr>
                <w:b/>
                <w:bCs/>
              </w:rPr>
              <w:t>Common Name</w:t>
            </w:r>
          </w:p>
        </w:tc>
        <w:tc>
          <w:tcPr>
            <w:tcW w:w="1956" w:type="dxa"/>
            <w:tcBorders>
              <w:top w:val="single" w:color="auto" w:sz="2" w:space="0"/>
              <w:bottom w:val="single" w:color="000000" w:sz="12" w:space="0"/>
            </w:tcBorders>
            <w:shd w:val="clear" w:color="auto" w:fill="auto"/>
          </w:tcPr>
          <w:p w:rsidRPr="001D2C0F" w:rsidR="001D2C0F" w:rsidP="00080399" w:rsidRDefault="001D2C0F">
            <w:pPr>
              <w:rPr>
                <w:b/>
                <w:bCs/>
              </w:rPr>
            </w:pPr>
            <w:r w:rsidRPr="001D2C0F">
              <w:rPr>
                <w:b/>
                <w:bCs/>
              </w:rPr>
              <w:t>Canopy Position</w:t>
            </w:r>
          </w:p>
        </w:tc>
      </w:tr>
      <w:tr w:rsidRPr="001D2C0F" w:rsidR="001D2C0F" w:rsidTr="001D2C0F">
        <w:tc>
          <w:tcPr>
            <w:tcW w:w="1164" w:type="dxa"/>
            <w:tcBorders>
              <w:top w:val="single" w:color="000000" w:sz="12" w:space="0"/>
            </w:tcBorders>
            <w:shd w:val="clear" w:color="auto" w:fill="auto"/>
          </w:tcPr>
          <w:p w:rsidRPr="001D2C0F" w:rsidR="001D2C0F" w:rsidP="00080399" w:rsidRDefault="001D2C0F">
            <w:pPr>
              <w:rPr>
                <w:bCs/>
              </w:rPr>
            </w:pPr>
            <w:r w:rsidRPr="001D2C0F">
              <w:rPr>
                <w:bCs/>
              </w:rPr>
              <w:t>QUAL</w:t>
            </w:r>
          </w:p>
        </w:tc>
        <w:tc>
          <w:tcPr>
            <w:tcW w:w="2052" w:type="dxa"/>
            <w:tcBorders>
              <w:top w:val="single" w:color="000000" w:sz="12" w:space="0"/>
            </w:tcBorders>
            <w:shd w:val="clear" w:color="auto" w:fill="auto"/>
          </w:tcPr>
          <w:p w:rsidRPr="001D2C0F" w:rsidR="001D2C0F" w:rsidP="00080399" w:rsidRDefault="001D2C0F">
            <w:r w:rsidRPr="001D2C0F">
              <w:t>Quercus alba</w:t>
            </w:r>
          </w:p>
        </w:tc>
        <w:tc>
          <w:tcPr>
            <w:tcW w:w="1992" w:type="dxa"/>
            <w:tcBorders>
              <w:top w:val="single" w:color="000000" w:sz="12" w:space="0"/>
            </w:tcBorders>
            <w:shd w:val="clear" w:color="auto" w:fill="auto"/>
          </w:tcPr>
          <w:p w:rsidRPr="001D2C0F" w:rsidR="001D2C0F" w:rsidP="00080399" w:rsidRDefault="001D2C0F">
            <w:r w:rsidRPr="001D2C0F">
              <w:t>White oak</w:t>
            </w:r>
          </w:p>
        </w:tc>
        <w:tc>
          <w:tcPr>
            <w:tcW w:w="1956" w:type="dxa"/>
            <w:tcBorders>
              <w:top w:val="single" w:color="000000" w:sz="12" w:space="0"/>
            </w:tcBorders>
            <w:shd w:val="clear" w:color="auto" w:fill="auto"/>
          </w:tcPr>
          <w:p w:rsidRPr="001D2C0F" w:rsidR="001D2C0F" w:rsidP="00080399" w:rsidRDefault="001D2C0F">
            <w:r w:rsidRPr="001D2C0F">
              <w:t>Upper</w:t>
            </w:r>
          </w:p>
        </w:tc>
      </w:tr>
      <w:tr w:rsidRPr="001D2C0F" w:rsidR="001D2C0F" w:rsidTr="001D2C0F">
        <w:tc>
          <w:tcPr>
            <w:tcW w:w="1164" w:type="dxa"/>
            <w:shd w:val="clear" w:color="auto" w:fill="auto"/>
          </w:tcPr>
          <w:p w:rsidRPr="001D2C0F" w:rsidR="001D2C0F" w:rsidP="00080399" w:rsidRDefault="001D2C0F">
            <w:pPr>
              <w:rPr>
                <w:bCs/>
              </w:rPr>
            </w:pPr>
            <w:r w:rsidRPr="001D2C0F">
              <w:rPr>
                <w:bCs/>
              </w:rPr>
              <w:t>QURU</w:t>
            </w:r>
          </w:p>
        </w:tc>
        <w:tc>
          <w:tcPr>
            <w:tcW w:w="2052" w:type="dxa"/>
            <w:shd w:val="clear" w:color="auto" w:fill="auto"/>
          </w:tcPr>
          <w:p w:rsidRPr="001D2C0F" w:rsidR="001D2C0F" w:rsidP="00080399" w:rsidRDefault="001D2C0F">
            <w:r w:rsidRPr="001D2C0F">
              <w:t>Quercus rubra</w:t>
            </w:r>
          </w:p>
        </w:tc>
        <w:tc>
          <w:tcPr>
            <w:tcW w:w="1992" w:type="dxa"/>
            <w:shd w:val="clear" w:color="auto" w:fill="auto"/>
          </w:tcPr>
          <w:p w:rsidRPr="001D2C0F" w:rsidR="001D2C0F" w:rsidP="00080399" w:rsidRDefault="001D2C0F">
            <w:r w:rsidRPr="001D2C0F">
              <w:t>Northern red oak</w:t>
            </w:r>
          </w:p>
        </w:tc>
        <w:tc>
          <w:tcPr>
            <w:tcW w:w="1956" w:type="dxa"/>
            <w:shd w:val="clear" w:color="auto" w:fill="auto"/>
          </w:tcPr>
          <w:p w:rsidRPr="001D2C0F" w:rsidR="001D2C0F" w:rsidP="00080399" w:rsidRDefault="001D2C0F">
            <w:r w:rsidRPr="001D2C0F">
              <w:t>Upper</w:t>
            </w:r>
          </w:p>
        </w:tc>
      </w:tr>
      <w:tr w:rsidRPr="001D2C0F" w:rsidR="001D2C0F" w:rsidTr="001D2C0F">
        <w:tc>
          <w:tcPr>
            <w:tcW w:w="1164" w:type="dxa"/>
            <w:shd w:val="clear" w:color="auto" w:fill="auto"/>
          </w:tcPr>
          <w:p w:rsidRPr="001D2C0F" w:rsidR="001D2C0F" w:rsidP="00080399" w:rsidRDefault="001D2C0F">
            <w:pPr>
              <w:rPr>
                <w:bCs/>
              </w:rPr>
            </w:pPr>
            <w:r w:rsidRPr="001D2C0F">
              <w:rPr>
                <w:bCs/>
              </w:rPr>
              <w:t>QUCO2</w:t>
            </w:r>
          </w:p>
        </w:tc>
        <w:tc>
          <w:tcPr>
            <w:tcW w:w="2052" w:type="dxa"/>
            <w:shd w:val="clear" w:color="auto" w:fill="auto"/>
          </w:tcPr>
          <w:p w:rsidRPr="001D2C0F" w:rsidR="001D2C0F" w:rsidP="00080399" w:rsidRDefault="001D2C0F">
            <w:r w:rsidRPr="001D2C0F">
              <w:t>Quercus coccinea</w:t>
            </w:r>
          </w:p>
        </w:tc>
        <w:tc>
          <w:tcPr>
            <w:tcW w:w="1992" w:type="dxa"/>
            <w:shd w:val="clear" w:color="auto" w:fill="auto"/>
          </w:tcPr>
          <w:p w:rsidRPr="001D2C0F" w:rsidR="001D2C0F" w:rsidP="00080399" w:rsidRDefault="001D2C0F">
            <w:r w:rsidRPr="001D2C0F">
              <w:t>Scarlet oak</w:t>
            </w:r>
          </w:p>
        </w:tc>
        <w:tc>
          <w:tcPr>
            <w:tcW w:w="1956" w:type="dxa"/>
            <w:shd w:val="clear" w:color="auto" w:fill="auto"/>
          </w:tcPr>
          <w:p w:rsidRPr="001D2C0F" w:rsidR="001D2C0F" w:rsidP="00080399" w:rsidRDefault="001D2C0F">
            <w:r w:rsidRPr="001D2C0F">
              <w:t>Upper</w:t>
            </w:r>
          </w:p>
        </w:tc>
      </w:tr>
      <w:tr w:rsidRPr="001D2C0F" w:rsidR="001D2C0F" w:rsidTr="001D2C0F">
        <w:tc>
          <w:tcPr>
            <w:tcW w:w="1164" w:type="dxa"/>
            <w:shd w:val="clear" w:color="auto" w:fill="auto"/>
          </w:tcPr>
          <w:p w:rsidRPr="001D2C0F" w:rsidR="001D2C0F" w:rsidP="00080399" w:rsidRDefault="001D2C0F">
            <w:pPr>
              <w:rPr>
                <w:bCs/>
              </w:rPr>
            </w:pPr>
            <w:r w:rsidRPr="001D2C0F">
              <w:rPr>
                <w:bCs/>
              </w:rPr>
              <w:t>QUVE</w:t>
            </w:r>
          </w:p>
        </w:tc>
        <w:tc>
          <w:tcPr>
            <w:tcW w:w="2052" w:type="dxa"/>
            <w:shd w:val="clear" w:color="auto" w:fill="auto"/>
          </w:tcPr>
          <w:p w:rsidRPr="001D2C0F" w:rsidR="001D2C0F" w:rsidP="00080399" w:rsidRDefault="001D2C0F">
            <w:r w:rsidRPr="001D2C0F">
              <w:t>Quercus velutina</w:t>
            </w:r>
          </w:p>
        </w:tc>
        <w:tc>
          <w:tcPr>
            <w:tcW w:w="1992" w:type="dxa"/>
            <w:shd w:val="clear" w:color="auto" w:fill="auto"/>
          </w:tcPr>
          <w:p w:rsidRPr="001D2C0F" w:rsidR="001D2C0F" w:rsidP="00080399" w:rsidRDefault="001D2C0F">
            <w:r w:rsidRPr="001D2C0F">
              <w:t>Black oak</w:t>
            </w:r>
          </w:p>
        </w:tc>
        <w:tc>
          <w:tcPr>
            <w:tcW w:w="1956" w:type="dxa"/>
            <w:shd w:val="clear" w:color="auto" w:fill="auto"/>
          </w:tcPr>
          <w:p w:rsidRPr="001D2C0F" w:rsidR="001D2C0F" w:rsidP="00080399" w:rsidRDefault="001D2C0F">
            <w:r w:rsidRPr="001D2C0F">
              <w:t>Upper</w:t>
            </w:r>
          </w:p>
        </w:tc>
      </w:tr>
    </w:tbl>
    <w:p w:rsidR="001D2C0F" w:rsidP="001D2C0F" w:rsidRDefault="001D2C0F"/>
    <w:p w:rsidR="001D2C0F" w:rsidP="001D2C0F" w:rsidRDefault="001D2C0F">
      <w:pPr>
        <w:pStyle w:val="SClassInfoPara"/>
      </w:pPr>
      <w:r>
        <w:t>Description</w:t>
      </w:r>
    </w:p>
    <w:p w:rsidR="001D2C0F" w:rsidP="001D2C0F" w:rsidRDefault="005140DE">
      <w:r>
        <w:t>C</w:t>
      </w:r>
      <w:r w:rsidR="001D2C0F">
        <w:t>lass D is defined as a late seral closed canopy oak-hickory forest. Open understories of oak seedlings exist. If the late-successio</w:t>
      </w:r>
      <w:r>
        <w:t>n open forest type persists</w:t>
      </w:r>
      <w:r w:rsidR="001D2C0F">
        <w:t xml:space="preserve"> without any type of fire, it will </w:t>
      </w:r>
      <w:r>
        <w:t xml:space="preserve">eventually </w:t>
      </w:r>
      <w:r w:rsidR="001D2C0F">
        <w:t>convert to a late-succession mixed mesophytic closed forest type. This conversion is a result of species shift from dominant oaks to dominant maple, tulip tree, and beech, which do not support fire as readily.</w:t>
      </w:r>
    </w:p>
    <w:p w:rsidR="001D2C0F" w:rsidP="001D2C0F" w:rsidRDefault="001D2C0F"/>
    <w:p>
      <w:r>
        <w:rPr>
          <w:i/>
          <w:u w:val="single"/>
        </w:rPr>
        <w:t>Maximum Tree Size Class</w:t>
      </w:r>
      <w:br/>
      <w:r>
        <w:t>Medium 9-21"DBH</w:t>
      </w:r>
    </w:p>
    <w:p w:rsidR="001D2C0F" w:rsidP="001D2C0F" w:rsidRDefault="001D2C0F">
      <w:pPr>
        <w:pStyle w:val="InfoPara"/>
        <w:pBdr>
          <w:top w:val="single" w:color="auto" w:sz="4" w:space="1"/>
        </w:pBdr>
      </w:pPr>
      <w:r xmlns:w="http://schemas.openxmlformats.org/wordprocessingml/2006/main">
        <w:t>Class E</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1D2C0F" w:rsidP="001D2C0F" w:rsidRDefault="001D2C0F"/>
    <w:p w:rsidR="001D2C0F" w:rsidP="001D2C0F" w:rsidRDefault="001D2C0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1920"/>
        <w:gridCol w:w="1956"/>
      </w:tblGrid>
      <w:tr w:rsidRPr="001D2C0F" w:rsidR="001D2C0F" w:rsidTr="001D2C0F">
        <w:tc>
          <w:tcPr>
            <w:tcW w:w="1080" w:type="dxa"/>
            <w:tcBorders>
              <w:top w:val="single" w:color="auto" w:sz="2" w:space="0"/>
              <w:bottom w:val="single" w:color="000000" w:sz="12" w:space="0"/>
            </w:tcBorders>
            <w:shd w:val="clear" w:color="auto" w:fill="auto"/>
          </w:tcPr>
          <w:p w:rsidRPr="001D2C0F" w:rsidR="001D2C0F" w:rsidP="00B27811" w:rsidRDefault="001D2C0F">
            <w:pPr>
              <w:rPr>
                <w:b/>
                <w:bCs/>
              </w:rPr>
            </w:pPr>
            <w:r w:rsidRPr="001D2C0F">
              <w:rPr>
                <w:b/>
                <w:bCs/>
              </w:rPr>
              <w:t>Symbol</w:t>
            </w:r>
          </w:p>
        </w:tc>
        <w:tc>
          <w:tcPr>
            <w:tcW w:w="2052" w:type="dxa"/>
            <w:tcBorders>
              <w:top w:val="single" w:color="auto" w:sz="2" w:space="0"/>
              <w:bottom w:val="single" w:color="000000" w:sz="12" w:space="0"/>
            </w:tcBorders>
            <w:shd w:val="clear" w:color="auto" w:fill="auto"/>
          </w:tcPr>
          <w:p w:rsidRPr="001D2C0F" w:rsidR="001D2C0F" w:rsidP="00B27811" w:rsidRDefault="001D2C0F">
            <w:pPr>
              <w:rPr>
                <w:b/>
                <w:bCs/>
              </w:rPr>
            </w:pPr>
            <w:r w:rsidRPr="001D2C0F">
              <w:rPr>
                <w:b/>
                <w:bCs/>
              </w:rPr>
              <w:t>Scientific Name</w:t>
            </w:r>
          </w:p>
        </w:tc>
        <w:tc>
          <w:tcPr>
            <w:tcW w:w="1920" w:type="dxa"/>
            <w:tcBorders>
              <w:top w:val="single" w:color="auto" w:sz="2" w:space="0"/>
              <w:bottom w:val="single" w:color="000000" w:sz="12" w:space="0"/>
            </w:tcBorders>
            <w:shd w:val="clear" w:color="auto" w:fill="auto"/>
          </w:tcPr>
          <w:p w:rsidRPr="001D2C0F" w:rsidR="001D2C0F" w:rsidP="00B27811" w:rsidRDefault="001D2C0F">
            <w:pPr>
              <w:rPr>
                <w:b/>
                <w:bCs/>
              </w:rPr>
            </w:pPr>
            <w:r w:rsidRPr="001D2C0F">
              <w:rPr>
                <w:b/>
                <w:bCs/>
              </w:rPr>
              <w:t>Common Name</w:t>
            </w:r>
          </w:p>
        </w:tc>
        <w:tc>
          <w:tcPr>
            <w:tcW w:w="1956" w:type="dxa"/>
            <w:tcBorders>
              <w:top w:val="single" w:color="auto" w:sz="2" w:space="0"/>
              <w:bottom w:val="single" w:color="000000" w:sz="12" w:space="0"/>
            </w:tcBorders>
            <w:shd w:val="clear" w:color="auto" w:fill="auto"/>
          </w:tcPr>
          <w:p w:rsidRPr="001D2C0F" w:rsidR="001D2C0F" w:rsidP="00B27811" w:rsidRDefault="001D2C0F">
            <w:pPr>
              <w:rPr>
                <w:b/>
                <w:bCs/>
              </w:rPr>
            </w:pPr>
            <w:r w:rsidRPr="001D2C0F">
              <w:rPr>
                <w:b/>
                <w:bCs/>
              </w:rPr>
              <w:t>Canopy Position</w:t>
            </w:r>
          </w:p>
        </w:tc>
      </w:tr>
      <w:tr w:rsidRPr="001D2C0F" w:rsidR="001D2C0F" w:rsidTr="001D2C0F">
        <w:tc>
          <w:tcPr>
            <w:tcW w:w="1080" w:type="dxa"/>
            <w:tcBorders>
              <w:top w:val="single" w:color="000000" w:sz="12" w:space="0"/>
            </w:tcBorders>
            <w:shd w:val="clear" w:color="auto" w:fill="auto"/>
          </w:tcPr>
          <w:p w:rsidRPr="001D2C0F" w:rsidR="001D2C0F" w:rsidP="00B27811" w:rsidRDefault="001D2C0F">
            <w:pPr>
              <w:rPr>
                <w:bCs/>
              </w:rPr>
            </w:pPr>
            <w:r w:rsidRPr="001D2C0F">
              <w:rPr>
                <w:bCs/>
              </w:rPr>
              <w:t>ACRU</w:t>
            </w:r>
          </w:p>
        </w:tc>
        <w:tc>
          <w:tcPr>
            <w:tcW w:w="2052" w:type="dxa"/>
            <w:tcBorders>
              <w:top w:val="single" w:color="000000" w:sz="12" w:space="0"/>
            </w:tcBorders>
            <w:shd w:val="clear" w:color="auto" w:fill="auto"/>
          </w:tcPr>
          <w:p w:rsidRPr="001D2C0F" w:rsidR="001D2C0F" w:rsidP="00B27811" w:rsidRDefault="001D2C0F">
            <w:r w:rsidRPr="001D2C0F">
              <w:t>Acer rubrum</w:t>
            </w:r>
          </w:p>
        </w:tc>
        <w:tc>
          <w:tcPr>
            <w:tcW w:w="1920" w:type="dxa"/>
            <w:tcBorders>
              <w:top w:val="single" w:color="000000" w:sz="12" w:space="0"/>
            </w:tcBorders>
            <w:shd w:val="clear" w:color="auto" w:fill="auto"/>
          </w:tcPr>
          <w:p w:rsidRPr="001D2C0F" w:rsidR="001D2C0F" w:rsidP="00B27811" w:rsidRDefault="001D2C0F">
            <w:r w:rsidRPr="001D2C0F">
              <w:t>Red maple</w:t>
            </w:r>
          </w:p>
        </w:tc>
        <w:tc>
          <w:tcPr>
            <w:tcW w:w="1956" w:type="dxa"/>
            <w:tcBorders>
              <w:top w:val="single" w:color="000000" w:sz="12" w:space="0"/>
            </w:tcBorders>
            <w:shd w:val="clear" w:color="auto" w:fill="auto"/>
          </w:tcPr>
          <w:p w:rsidRPr="001D2C0F" w:rsidR="001D2C0F" w:rsidP="00B27811" w:rsidRDefault="001D2C0F">
            <w:r w:rsidRPr="001D2C0F">
              <w:t>Upper</w:t>
            </w:r>
          </w:p>
        </w:tc>
      </w:tr>
      <w:tr w:rsidRPr="001D2C0F" w:rsidR="001D2C0F" w:rsidTr="001D2C0F">
        <w:tc>
          <w:tcPr>
            <w:tcW w:w="1080" w:type="dxa"/>
            <w:shd w:val="clear" w:color="auto" w:fill="auto"/>
          </w:tcPr>
          <w:p w:rsidRPr="001D2C0F" w:rsidR="001D2C0F" w:rsidP="00B27811" w:rsidRDefault="001D2C0F">
            <w:pPr>
              <w:rPr>
                <w:bCs/>
              </w:rPr>
            </w:pPr>
            <w:r w:rsidRPr="001D2C0F">
              <w:rPr>
                <w:bCs/>
              </w:rPr>
              <w:t>ACSA3</w:t>
            </w:r>
          </w:p>
        </w:tc>
        <w:tc>
          <w:tcPr>
            <w:tcW w:w="2052" w:type="dxa"/>
            <w:shd w:val="clear" w:color="auto" w:fill="auto"/>
          </w:tcPr>
          <w:p w:rsidRPr="001D2C0F" w:rsidR="001D2C0F" w:rsidP="00B27811" w:rsidRDefault="001D2C0F">
            <w:r w:rsidRPr="001D2C0F">
              <w:t>Acer saccharum</w:t>
            </w:r>
          </w:p>
        </w:tc>
        <w:tc>
          <w:tcPr>
            <w:tcW w:w="1920" w:type="dxa"/>
            <w:shd w:val="clear" w:color="auto" w:fill="auto"/>
          </w:tcPr>
          <w:p w:rsidRPr="001D2C0F" w:rsidR="001D2C0F" w:rsidP="00B27811" w:rsidRDefault="001D2C0F">
            <w:r w:rsidRPr="001D2C0F">
              <w:t>Sugar maple</w:t>
            </w:r>
          </w:p>
        </w:tc>
        <w:tc>
          <w:tcPr>
            <w:tcW w:w="1956" w:type="dxa"/>
            <w:shd w:val="clear" w:color="auto" w:fill="auto"/>
          </w:tcPr>
          <w:p w:rsidRPr="001D2C0F" w:rsidR="001D2C0F" w:rsidP="00B27811" w:rsidRDefault="001D2C0F">
            <w:r w:rsidRPr="001D2C0F">
              <w:t>Upper</w:t>
            </w:r>
          </w:p>
        </w:tc>
      </w:tr>
      <w:tr w:rsidRPr="001D2C0F" w:rsidR="001D2C0F" w:rsidTr="001D2C0F">
        <w:tc>
          <w:tcPr>
            <w:tcW w:w="1080" w:type="dxa"/>
            <w:shd w:val="clear" w:color="auto" w:fill="auto"/>
          </w:tcPr>
          <w:p w:rsidRPr="001D2C0F" w:rsidR="001D2C0F" w:rsidP="00B27811" w:rsidRDefault="001D2C0F">
            <w:pPr>
              <w:rPr>
                <w:bCs/>
              </w:rPr>
            </w:pPr>
            <w:r w:rsidRPr="001D2C0F">
              <w:rPr>
                <w:bCs/>
              </w:rPr>
              <w:t>LIRIO</w:t>
            </w:r>
          </w:p>
        </w:tc>
        <w:tc>
          <w:tcPr>
            <w:tcW w:w="2052" w:type="dxa"/>
            <w:shd w:val="clear" w:color="auto" w:fill="auto"/>
          </w:tcPr>
          <w:p w:rsidRPr="001D2C0F" w:rsidR="001D2C0F" w:rsidP="00B27811" w:rsidRDefault="001D2C0F">
            <w:r w:rsidRPr="001D2C0F">
              <w:t>Liriodendron</w:t>
            </w:r>
          </w:p>
        </w:tc>
        <w:tc>
          <w:tcPr>
            <w:tcW w:w="1920" w:type="dxa"/>
            <w:shd w:val="clear" w:color="auto" w:fill="auto"/>
          </w:tcPr>
          <w:p w:rsidRPr="001D2C0F" w:rsidR="001D2C0F" w:rsidP="00B27811" w:rsidRDefault="001D2C0F">
            <w:r w:rsidRPr="001D2C0F">
              <w:t>Tuliptree</w:t>
            </w:r>
          </w:p>
        </w:tc>
        <w:tc>
          <w:tcPr>
            <w:tcW w:w="1956" w:type="dxa"/>
            <w:shd w:val="clear" w:color="auto" w:fill="auto"/>
          </w:tcPr>
          <w:p w:rsidRPr="001D2C0F" w:rsidR="001D2C0F" w:rsidP="00B27811" w:rsidRDefault="001D2C0F">
            <w:r w:rsidRPr="001D2C0F">
              <w:t>Upper</w:t>
            </w:r>
          </w:p>
        </w:tc>
      </w:tr>
      <w:tr w:rsidRPr="001D2C0F" w:rsidR="001D2C0F" w:rsidTr="001D2C0F">
        <w:tc>
          <w:tcPr>
            <w:tcW w:w="1080" w:type="dxa"/>
            <w:shd w:val="clear" w:color="auto" w:fill="auto"/>
          </w:tcPr>
          <w:p w:rsidRPr="001D2C0F" w:rsidR="001D2C0F" w:rsidP="00B27811" w:rsidRDefault="001D2C0F">
            <w:pPr>
              <w:rPr>
                <w:bCs/>
              </w:rPr>
            </w:pPr>
            <w:r w:rsidRPr="001D2C0F">
              <w:rPr>
                <w:bCs/>
              </w:rPr>
              <w:t>FAGR</w:t>
            </w:r>
          </w:p>
        </w:tc>
        <w:tc>
          <w:tcPr>
            <w:tcW w:w="2052" w:type="dxa"/>
            <w:shd w:val="clear" w:color="auto" w:fill="auto"/>
          </w:tcPr>
          <w:p w:rsidRPr="001D2C0F" w:rsidR="001D2C0F" w:rsidP="00B27811" w:rsidRDefault="001D2C0F">
            <w:r w:rsidRPr="001D2C0F">
              <w:t>Fagus grandifolia</w:t>
            </w:r>
          </w:p>
        </w:tc>
        <w:tc>
          <w:tcPr>
            <w:tcW w:w="1920" w:type="dxa"/>
            <w:shd w:val="clear" w:color="auto" w:fill="auto"/>
          </w:tcPr>
          <w:p w:rsidRPr="001D2C0F" w:rsidR="001D2C0F" w:rsidP="00B27811" w:rsidRDefault="001D2C0F">
            <w:r w:rsidRPr="001D2C0F">
              <w:t>American beech</w:t>
            </w:r>
          </w:p>
        </w:tc>
        <w:tc>
          <w:tcPr>
            <w:tcW w:w="1956" w:type="dxa"/>
            <w:shd w:val="clear" w:color="auto" w:fill="auto"/>
          </w:tcPr>
          <w:p w:rsidRPr="001D2C0F" w:rsidR="001D2C0F" w:rsidP="00B27811" w:rsidRDefault="001D2C0F">
            <w:r w:rsidRPr="001D2C0F">
              <w:t>Upper</w:t>
            </w:r>
          </w:p>
        </w:tc>
      </w:tr>
    </w:tbl>
    <w:p w:rsidR="001D2C0F" w:rsidP="001D2C0F" w:rsidRDefault="001D2C0F"/>
    <w:p w:rsidR="001D2C0F" w:rsidP="001D2C0F" w:rsidRDefault="001D2C0F">
      <w:pPr>
        <w:pStyle w:val="SClassInfoPara"/>
      </w:pPr>
      <w:r>
        <w:t>Description</w:t>
      </w:r>
    </w:p>
    <w:p w:rsidR="001D2C0F" w:rsidP="001D2C0F" w:rsidRDefault="001D2C0F">
      <w:r>
        <w:t>Mixed (maple) forests develop during the absence of fire. Dense understories of shade-tole</w:t>
      </w:r>
      <w:r w:rsidR="005140DE">
        <w:t xml:space="preserve">rant species develop. </w:t>
      </w:r>
    </w:p>
    <w:p w:rsidR="001D2C0F" w:rsidP="001D2C0F" w:rsidRDefault="001D2C0F"/>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Late2:CLS</w:t>
            </w:r>
          </w:p>
        </w:tc>
        <w:tc>
          <w:p>
            <w:pPr>
              <w:jc w:val="center"/>
            </w:pPr>
            <w:r>
              <w:rPr>
                <w:sz w:val="20"/>
              </w:rPr>
              <w:t>50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50</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r>
        <w:tc>
          <w:p>
            <w:pPr>
              <w:jc w:val="center"/>
            </w:pPr>
            <w:r>
              <w:rPr>
                <w:sz w:val="20"/>
              </w:rPr>
              <w:t>Late2:CLS</w:t>
            </w:r>
          </w:p>
        </w:tc>
        <w:tc>
          <w:p>
            <w:pPr>
              <w:jc w:val="center"/>
            </w:pPr>
            <w:r>
              <w:rPr>
                <w:sz w:val="20"/>
              </w:rPr>
              <w:t>51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28</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Late2:CLS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None</w:t>
      </w:r>
    </w:p>
    <w:p>
      <w:r>
        <w:t/>
      </w:r>
    </w:p>
    <w:p>
      <w:pPr xmlns:w="http://schemas.openxmlformats.org/wordprocessingml/2006/main">
        <w:pStyle w:val="ReportSection"/>
      </w:pPr>
      <w:r xmlns:w="http://schemas.openxmlformats.org/wordprocessingml/2006/main">
        <w:t>References</w:t>
      </w:r>
    </w:p>
    <w:p>
      <w:r>
        <w:t/>
      </w:r>
    </w:p>
    <w:p w:rsidR="001D2C0F" w:rsidP="001D2C0F" w:rsidRDefault="001D2C0F">
      <w:r>
        <w:t xml:space="preserve">Braun, E.L. 1950. Deciduous forests of eastern North America. </w:t>
      </w:r>
      <w:r w:rsidR="00232687">
        <w:t>Hafner Publishing Company, New York, NY</w:t>
      </w:r>
      <w:r>
        <w:t>.</w:t>
      </w:r>
    </w:p>
    <w:p w:rsidR="001D2C0F" w:rsidP="001D2C0F" w:rsidRDefault="001D2C0F"/>
    <w:p w:rsidR="001D2C0F" w:rsidP="001D2C0F" w:rsidRDefault="001D2C0F">
      <w:r>
        <w:t>Cutter, B.E. and R.P. Guyette. 1994. Fire history of an oak-hickory ridge top in the Missouri Ozarks. American Midland Naturalist 132:393-398.</w:t>
      </w:r>
    </w:p>
    <w:p w:rsidR="001D2C0F" w:rsidP="001D2C0F" w:rsidRDefault="001D2C0F"/>
    <w:p w:rsidR="001D2C0F" w:rsidP="001D2C0F" w:rsidRDefault="001D2C0F">
      <w:r>
        <w:t>Delcourt, Paul A., Hazel R. Delcourt, Cecil R. Ison, William E. Sharp and A. Gwynn Henderson. 1999. Forests, Forest Fires, &amp; Their Makers. Kentucky Archaeological Survey (jointly administered by the Kentucky Heritage Council and the University of Kentucky Department of Anthropology). Education Series Number Four. Lexington, Kentucky. Prepared in cooperation with the USDA Forest Service.</w:t>
      </w:r>
    </w:p>
    <w:p w:rsidR="001D2C0F" w:rsidP="001D2C0F" w:rsidRDefault="001D2C0F"/>
    <w:p w:rsidR="001D2C0F" w:rsidP="001D2C0F" w:rsidRDefault="001D2C0F">
      <w:r>
        <w:t>Greller, A.M. 1988. Deciduous forest. 288-316. In: Barbour, M.G. and W.</w:t>
      </w:r>
      <w:r w:rsidR="00232687">
        <w:t xml:space="preserve"> </w:t>
      </w:r>
      <w:r>
        <w:t>D. Billings, eds. North American terrestrial vegetation. Cambridge University Press, NY.</w:t>
      </w:r>
    </w:p>
    <w:p w:rsidR="001D2C0F" w:rsidP="001D2C0F" w:rsidRDefault="001D2C0F"/>
    <w:p w:rsidR="001D2C0F" w:rsidP="001D2C0F" w:rsidRDefault="001D2C0F">
      <w:r>
        <w:t xml:space="preserve">NatureServe. 2007. International Ecological Classification Standard: Terrestrial Ecological Classifications. NatureServe Central Databases. Arlington, VA, </w:t>
      </w:r>
      <w:r w:rsidR="00232687">
        <w:t>U.S.A</w:t>
      </w:r>
      <w:r>
        <w:t>. Data current as of 08 June 2007.</w:t>
      </w:r>
    </w:p>
    <w:p w:rsidR="001D2C0F" w:rsidP="001D2C0F" w:rsidRDefault="001D2C0F"/>
    <w:p w:rsidR="001D2C0F" w:rsidP="001D2C0F" w:rsidRDefault="001D2C0F">
      <w:r>
        <w:t>Schuler, T.M. and W.R. McClain. 2003. Fire history of a ridge and valley oak forest. Newtown Square, PA</w:t>
      </w:r>
      <w:r w:rsidR="00232687">
        <w:t>.</w:t>
      </w:r>
      <w:r>
        <w:t xml:space="preserve"> USDA Forest Service, Northeastern Forest Service. </w:t>
      </w:r>
    </w:p>
    <w:p w:rsidR="001D2C0F" w:rsidP="001D2C0F" w:rsidRDefault="001D2C0F"/>
    <w:p w:rsidR="001D2C0F" w:rsidP="001D2C0F" w:rsidRDefault="001D2C0F">
      <w:r>
        <w:t>Sutherland, E.K., T.F.</w:t>
      </w:r>
      <w:r w:rsidR="005140DE">
        <w:t xml:space="preserve"> </w:t>
      </w:r>
      <w:r>
        <w:t>Hutchinson and D.A.</w:t>
      </w:r>
      <w:r w:rsidR="00232687">
        <w:t xml:space="preserve"> </w:t>
      </w:r>
      <w:r>
        <w:t>Yaussy</w:t>
      </w:r>
      <w:r w:rsidR="00232687">
        <w:t>,</w:t>
      </w:r>
      <w:r>
        <w:t xml:space="preserve"> 2003. Introduction, study area description and experimental design (Chapter 1). Newtown Square, PA</w:t>
      </w:r>
      <w:r w:rsidR="00232687">
        <w:t>.</w:t>
      </w:r>
      <w:r>
        <w:t xml:space="preserve"> USDA Forest Service, Northeastern Research Station.</w:t>
      </w:r>
    </w:p>
    <w:p w:rsidRPr="00A43E41" w:rsidR="004D5F12" w:rsidP="001D2C0F"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BE7" w:rsidRDefault="00921BE7">
      <w:r>
        <w:separator/>
      </w:r>
    </w:p>
  </w:endnote>
  <w:endnote w:type="continuationSeparator" w:id="0">
    <w:p w:rsidR="00921BE7" w:rsidRDefault="00921BE7">
      <w:r>
        <w:continuationSeparator/>
      </w:r>
    </w:p>
  </w:endnote>
  <w:endnote w:type="continuationNotice" w:id="1">
    <w:p w:rsidR="00921BE7" w:rsidRDefault="00921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42" w:rsidRDefault="00731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C0F" w:rsidRDefault="001D2C0F" w:rsidP="001D2C0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42" w:rsidRDefault="00731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BE7" w:rsidRDefault="00921BE7">
      <w:r>
        <w:separator/>
      </w:r>
    </w:p>
  </w:footnote>
  <w:footnote w:type="continuationSeparator" w:id="0">
    <w:p w:rsidR="00921BE7" w:rsidRDefault="00921BE7">
      <w:r>
        <w:continuationSeparator/>
      </w:r>
    </w:p>
  </w:footnote>
  <w:footnote w:type="continuationNotice" w:id="1">
    <w:p w:rsidR="00921BE7" w:rsidRDefault="00921B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42" w:rsidRDefault="00731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D2C0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42" w:rsidRDefault="00731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C0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F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2C0F"/>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5A6"/>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2687"/>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1653"/>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4B87"/>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40DE"/>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553"/>
    <w:rsid w:val="00724686"/>
    <w:rsid w:val="00724A9A"/>
    <w:rsid w:val="00725EF2"/>
    <w:rsid w:val="007307B5"/>
    <w:rsid w:val="00730855"/>
    <w:rsid w:val="00731A42"/>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A69DB"/>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3A06"/>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1BE7"/>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487"/>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D7429"/>
    <w:rsid w:val="00CE1FEA"/>
    <w:rsid w:val="00CE5A1A"/>
    <w:rsid w:val="00CE6402"/>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A1DE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04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145F9"/>
  <w15:docId w15:val="{09AAF641-5232-44FB-8615-17F202AE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A69DB"/>
    <w:pPr>
      <w:ind w:left="720"/>
    </w:pPr>
    <w:rPr>
      <w:rFonts w:ascii="Calibri" w:eastAsiaTheme="minorHAnsi" w:hAnsi="Calibri"/>
      <w:sz w:val="22"/>
      <w:szCs w:val="22"/>
    </w:rPr>
  </w:style>
  <w:style w:type="character" w:styleId="Hyperlink">
    <w:name w:val="Hyperlink"/>
    <w:basedOn w:val="DefaultParagraphFont"/>
    <w:rsid w:val="007A69DB"/>
    <w:rPr>
      <w:color w:val="0000FF" w:themeColor="hyperlink"/>
      <w:u w:val="single"/>
    </w:rPr>
  </w:style>
  <w:style w:type="paragraph" w:styleId="BalloonText">
    <w:name w:val="Balloon Text"/>
    <w:basedOn w:val="Normal"/>
    <w:link w:val="BalloonTextChar"/>
    <w:uiPriority w:val="99"/>
    <w:semiHidden/>
    <w:unhideWhenUsed/>
    <w:rsid w:val="007A69DB"/>
    <w:rPr>
      <w:rFonts w:ascii="Tahoma" w:hAnsi="Tahoma" w:cs="Tahoma"/>
      <w:sz w:val="16"/>
      <w:szCs w:val="16"/>
    </w:rPr>
  </w:style>
  <w:style w:type="character" w:customStyle="1" w:styleId="BalloonTextChar">
    <w:name w:val="Balloon Text Char"/>
    <w:basedOn w:val="DefaultParagraphFont"/>
    <w:link w:val="BalloonText"/>
    <w:uiPriority w:val="99"/>
    <w:semiHidden/>
    <w:rsid w:val="007A6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469178">
      <w:bodyDiv w:val="1"/>
      <w:marLeft w:val="0"/>
      <w:marRight w:val="0"/>
      <w:marTop w:val="0"/>
      <w:marBottom w:val="0"/>
      <w:divBdr>
        <w:top w:val="none" w:sz="0" w:space="0" w:color="auto"/>
        <w:left w:val="none" w:sz="0" w:space="0" w:color="auto"/>
        <w:bottom w:val="none" w:sz="0" w:space="0" w:color="auto"/>
        <w:right w:val="none" w:sz="0" w:space="0" w:color="auto"/>
      </w:divBdr>
    </w:div>
    <w:div w:id="18408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6</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2014-08-21T15:02:00Z</cp:lastPrinted>
  <dcterms:created xsi:type="dcterms:W3CDTF">2018-03-28T23:08:00Z</dcterms:created>
  <dcterms:modified xsi:type="dcterms:W3CDTF">2020-06-15T18:28:00Z</dcterms:modified>
</cp:coreProperties>
</file>